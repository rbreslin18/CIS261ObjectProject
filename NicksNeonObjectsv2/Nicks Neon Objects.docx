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6B52" w14:textId="7AA8E92D" w:rsidR="008E2E37" w:rsidRDefault="00C52BC1" w:rsidP="00891F18">
      <w:pPr>
        <w:jc w:val="center"/>
        <w:rPr>
          <w:sz w:val="40"/>
          <w:szCs w:val="40"/>
        </w:rPr>
      </w:pPr>
      <w:r>
        <w:rPr>
          <w:sz w:val="40"/>
          <w:szCs w:val="40"/>
        </w:rPr>
        <w:t>Nicks Neon Objects</w:t>
      </w:r>
    </w:p>
    <w:p w14:paraId="36491D01" w14:textId="77777777" w:rsidR="009E4926" w:rsidRDefault="00891F18" w:rsidP="00891F18">
      <w:pPr>
        <w:jc w:val="center"/>
        <w:rPr>
          <w:sz w:val="40"/>
          <w:szCs w:val="40"/>
        </w:rPr>
      </w:pPr>
      <w:r>
        <w:rPr>
          <w:sz w:val="40"/>
          <w:szCs w:val="40"/>
        </w:rPr>
        <w:t>CIS 261</w:t>
      </w:r>
    </w:p>
    <w:p w14:paraId="2DEA7EA4" w14:textId="77777777" w:rsidR="00891F18" w:rsidRDefault="00891F18" w:rsidP="00891F18">
      <w:pPr>
        <w:jc w:val="center"/>
        <w:rPr>
          <w:sz w:val="40"/>
          <w:szCs w:val="40"/>
        </w:rPr>
      </w:pPr>
      <w:r>
        <w:rPr>
          <w:sz w:val="40"/>
          <w:szCs w:val="40"/>
        </w:rPr>
        <w:t>Prof. Collard</w:t>
      </w:r>
    </w:p>
    <w:p w14:paraId="180913CD" w14:textId="4D392E3E" w:rsidR="00891F18" w:rsidRDefault="00C52BC1" w:rsidP="00891F18">
      <w:pPr>
        <w:jc w:val="center"/>
        <w:rPr>
          <w:sz w:val="40"/>
          <w:szCs w:val="40"/>
        </w:rPr>
      </w:pPr>
      <w:r>
        <w:rPr>
          <w:sz w:val="40"/>
          <w:szCs w:val="40"/>
        </w:rPr>
        <w:t>2/3/2020</w:t>
      </w:r>
    </w:p>
    <w:p w14:paraId="2F49581F" w14:textId="77777777" w:rsidR="00891F18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891F18">
        <w:rPr>
          <w:sz w:val="40"/>
          <w:szCs w:val="40"/>
        </w:rPr>
        <w:t>Rodney Breslin</w:t>
      </w:r>
      <w:r>
        <w:rPr>
          <w:sz w:val="40"/>
          <w:szCs w:val="40"/>
        </w:rPr>
        <w:tab/>
      </w:r>
    </w:p>
    <w:p w14:paraId="2BC65D07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73EB9F1F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31445057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24CAD89F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14E51C63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347EC686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7E92E43C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644ABEAA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22817D1D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5CA996F4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7110EB2D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311B03B3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7469C8A9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1943E50C" w14:textId="77777777" w:rsidR="008E2E37" w:rsidRDefault="008E2E37" w:rsidP="008E2E37">
      <w:pPr>
        <w:tabs>
          <w:tab w:val="center" w:pos="4680"/>
          <w:tab w:val="left" w:pos="6420"/>
        </w:tabs>
        <w:rPr>
          <w:sz w:val="40"/>
          <w:szCs w:val="40"/>
        </w:rPr>
      </w:pPr>
    </w:p>
    <w:p w14:paraId="5CB6B554" w14:textId="77777777" w:rsidR="008E2E37" w:rsidRDefault="008E2E37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Problem Description</w:t>
      </w:r>
    </w:p>
    <w:p w14:paraId="68574BA7" w14:textId="71CAFC16" w:rsidR="008E2E37" w:rsidRPr="009D610B" w:rsidRDefault="009D610B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Create a program that will have a super class and subclasses. Then create a test program to use the various methods within those objects to create a program that will take the perimeter of multiple shapes and add them.</w:t>
      </w:r>
    </w:p>
    <w:p w14:paraId="77FE3455" w14:textId="77777777" w:rsidR="008E2E37" w:rsidRDefault="008E2E37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Algorithm</w:t>
      </w:r>
    </w:p>
    <w:p w14:paraId="6E2AABF1" w14:textId="20888B3F" w:rsidR="008E2E37" w:rsidRDefault="009D610B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Step one: Create the Super Class Geometric object</w:t>
      </w:r>
    </w:p>
    <w:p w14:paraId="3152A65C" w14:textId="09220B7C" w:rsidR="009D610B" w:rsidRDefault="009D610B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Step Two: Create subclasses Triangle, Circle, Rectangle, and Square using extends Geometric Object</w:t>
      </w:r>
    </w:p>
    <w:p w14:paraId="7A1F5020" w14:textId="5CB1CE50" w:rsidR="009D610B" w:rsidRDefault="009D610B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Step Three: Make sure circle class has a method for circumference and diameter</w:t>
      </w:r>
    </w:p>
    <w:p w14:paraId="2C44B2C0" w14:textId="43F7E711" w:rsidR="009D610B" w:rsidRDefault="009D610B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Four: </w:t>
      </w:r>
      <w:r w:rsidR="00AE5D3F">
        <w:rPr>
          <w:sz w:val="28"/>
          <w:szCs w:val="28"/>
        </w:rPr>
        <w:t xml:space="preserve">For all other methods, make sure each one has a </w:t>
      </w:r>
      <w:proofErr w:type="spellStart"/>
      <w:r w:rsidR="00AE5D3F">
        <w:rPr>
          <w:sz w:val="28"/>
          <w:szCs w:val="28"/>
        </w:rPr>
        <w:t>getPerimeter</w:t>
      </w:r>
      <w:proofErr w:type="spellEnd"/>
      <w:r w:rsidR="00AE5D3F">
        <w:rPr>
          <w:sz w:val="28"/>
          <w:szCs w:val="28"/>
        </w:rPr>
        <w:t xml:space="preserve"> method. For the rectangle the perimeter method will add the base times height and multiply it by two. For the square it will do the same calculation but for </w:t>
      </w:r>
      <w:proofErr w:type="spellStart"/>
      <w:r w:rsidR="00AE5D3F">
        <w:rPr>
          <w:sz w:val="28"/>
          <w:szCs w:val="28"/>
        </w:rPr>
        <w:t>height+height</w:t>
      </w:r>
      <w:proofErr w:type="spellEnd"/>
      <w:r w:rsidR="00AE5D3F">
        <w:rPr>
          <w:sz w:val="28"/>
          <w:szCs w:val="28"/>
        </w:rPr>
        <w:t xml:space="preserve"> times 2. Triangle will add three sides for the perimeter</w:t>
      </w:r>
    </w:p>
    <w:p w14:paraId="18683E96" w14:textId="3F6ECA04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Five: create the test program by importing java </w:t>
      </w:r>
      <w:proofErr w:type="spellStart"/>
      <w:r>
        <w:rPr>
          <w:sz w:val="28"/>
          <w:szCs w:val="28"/>
        </w:rPr>
        <w:t>arraylists</w:t>
      </w:r>
      <w:proofErr w:type="spellEnd"/>
      <w:r>
        <w:rPr>
          <w:sz w:val="28"/>
          <w:szCs w:val="28"/>
        </w:rPr>
        <w:t xml:space="preserve"> and scanner.</w:t>
      </w:r>
    </w:p>
    <w:p w14:paraId="1848CC3B" w14:textId="6AD3A689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Six: Declare a Boolean named </w:t>
      </w:r>
      <w:proofErr w:type="spellStart"/>
      <w:r>
        <w:rPr>
          <w:sz w:val="28"/>
          <w:szCs w:val="28"/>
        </w:rPr>
        <w:t>continueProgram</w:t>
      </w:r>
      <w:proofErr w:type="spellEnd"/>
      <w:r>
        <w:rPr>
          <w:sz w:val="28"/>
          <w:szCs w:val="28"/>
        </w:rPr>
        <w:t xml:space="preserve"> and set it to true</w:t>
      </w:r>
    </w:p>
    <w:p w14:paraId="54A8CE2E" w14:textId="419021F0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seven: Declare 4 new </w:t>
      </w:r>
      <w:proofErr w:type="spellStart"/>
      <w:r>
        <w:rPr>
          <w:sz w:val="28"/>
          <w:szCs w:val="28"/>
        </w:rPr>
        <w:t>arraylists</w:t>
      </w:r>
      <w:proofErr w:type="spellEnd"/>
      <w:r>
        <w:rPr>
          <w:sz w:val="28"/>
          <w:szCs w:val="28"/>
        </w:rPr>
        <w:t xml:space="preserve"> that use the Circle, Square, Rectangle, and Triangle objects. Name them circ, </w:t>
      </w:r>
      <w:proofErr w:type="spellStart"/>
      <w:r>
        <w:rPr>
          <w:sz w:val="28"/>
          <w:szCs w:val="28"/>
        </w:rPr>
        <w:t>sq</w:t>
      </w:r>
      <w:proofErr w:type="spellEnd"/>
      <w:r>
        <w:rPr>
          <w:sz w:val="28"/>
          <w:szCs w:val="28"/>
        </w:rPr>
        <w:t>, re, and tri</w:t>
      </w:r>
    </w:p>
    <w:p w14:paraId="5172D239" w14:textId="299260AD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eight: Create a while loop that loops when </w:t>
      </w:r>
      <w:proofErr w:type="spellStart"/>
      <w:r>
        <w:rPr>
          <w:sz w:val="28"/>
          <w:szCs w:val="28"/>
        </w:rPr>
        <w:t>continueProgram</w:t>
      </w:r>
      <w:proofErr w:type="spellEnd"/>
      <w:r>
        <w:rPr>
          <w:sz w:val="28"/>
          <w:szCs w:val="28"/>
        </w:rPr>
        <w:t xml:space="preserve"> is true</w:t>
      </w:r>
    </w:p>
    <w:p w14:paraId="6F939201" w14:textId="1336C7CD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nine: Declare a new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and make it equal to the String decision. This will be the users string input</w:t>
      </w:r>
    </w:p>
    <w:p w14:paraId="379BC197" w14:textId="6FE2CF49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Step Ten: Create a new scanner called input. This will be used for double values</w:t>
      </w:r>
    </w:p>
    <w:p w14:paraId="6B371B7A" w14:textId="01EF40F7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Step Eleven: Declare doubles rad, height, width, side1, side2, and side3. These will be used later for creating new objects</w:t>
      </w:r>
    </w:p>
    <w:p w14:paraId="529BE23A" w14:textId="54505AD3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Twelve: create 5 if statements that will allow the user to choose which </w:t>
      </w:r>
      <w:proofErr w:type="gramStart"/>
      <w:r>
        <w:rPr>
          <w:sz w:val="28"/>
          <w:szCs w:val="28"/>
        </w:rPr>
        <w:t>shape</w:t>
      </w:r>
      <w:proofErr w:type="gramEnd"/>
      <w:r>
        <w:rPr>
          <w:sz w:val="28"/>
          <w:szCs w:val="28"/>
        </w:rPr>
        <w:t xml:space="preserve"> they want.</w:t>
      </w:r>
    </w:p>
    <w:p w14:paraId="29B93309" w14:textId="57D4EAC0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Thirteen: If User presses C, create a new circle object with given diameter and add it to circ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. If user presses S create a new square object and add it </w:t>
      </w:r>
      <w:r>
        <w:rPr>
          <w:sz w:val="28"/>
          <w:szCs w:val="28"/>
        </w:rPr>
        <w:lastRenderedPageBreak/>
        <w:t xml:space="preserve">to </w:t>
      </w:r>
      <w:proofErr w:type="spellStart"/>
      <w:r>
        <w:rPr>
          <w:sz w:val="28"/>
          <w:szCs w:val="28"/>
        </w:rPr>
        <w:t>sq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. If user types R create a new Rectangle object and put it in </w:t>
      </w:r>
      <w:proofErr w:type="spellStart"/>
      <w:r>
        <w:rPr>
          <w:sz w:val="28"/>
          <w:szCs w:val="28"/>
        </w:rPr>
        <w:t>sq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. If the user types T create a new triangle object and put it in </w:t>
      </w:r>
      <w:proofErr w:type="spellStart"/>
      <w:proofErr w:type="gram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 tri</w:t>
      </w:r>
      <w:proofErr w:type="gramEnd"/>
      <w:r>
        <w:rPr>
          <w:sz w:val="28"/>
          <w:szCs w:val="28"/>
        </w:rPr>
        <w:t>.</w:t>
      </w:r>
    </w:p>
    <w:p w14:paraId="1E3E9A40" w14:textId="066751A4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If the user presses Q end the while loop by setting Boolean </w:t>
      </w:r>
      <w:proofErr w:type="spellStart"/>
      <w:r>
        <w:rPr>
          <w:sz w:val="28"/>
          <w:szCs w:val="28"/>
        </w:rPr>
        <w:t>continueProgram</w:t>
      </w:r>
      <w:proofErr w:type="spellEnd"/>
      <w:r>
        <w:rPr>
          <w:sz w:val="28"/>
          <w:szCs w:val="28"/>
        </w:rPr>
        <w:t xml:space="preserve"> to false.</w:t>
      </w:r>
    </w:p>
    <w:p w14:paraId="44B3C776" w14:textId="081D9BE4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Fourteen: After the while loop, print out the list of Shapes. </w:t>
      </w:r>
    </w:p>
    <w:p w14:paraId="72F22CC7" w14:textId="4AB7E0D8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Step Fifteen: Create a new double sum which will total all the perimeters of the objects.</w:t>
      </w:r>
    </w:p>
    <w:p w14:paraId="0B39A952" w14:textId="636E7422" w:rsidR="00AE5D3F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Step Sixteen: Create new if statements that check if each object array is not equal to zero. While not equal to zero, there is a for loop that will print the contents of each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.</w:t>
      </w:r>
    </w:p>
    <w:p w14:paraId="1F6A36C9" w14:textId="54D3546E" w:rsidR="00AE5D3F" w:rsidRPr="009D610B" w:rsidRDefault="00AE5D3F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Step Seventeen: Display to the user the total</w:t>
      </w:r>
    </w:p>
    <w:p w14:paraId="1A6AFEC2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6DF79536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5AF2ECA8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75D628C5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413079F0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7A75E93D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4353A659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4C9F2A6D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4BF9185B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5A8A4A4F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02588AD8" w14:textId="77777777" w:rsidR="00AE5D3F" w:rsidRDefault="00AE5D3F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7613418C" w14:textId="065191F1" w:rsidR="008E2E37" w:rsidRDefault="008E2E37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Test Set Design/Sample Output</w:t>
      </w:r>
    </w:p>
    <w:p w14:paraId="5BC68195" w14:textId="7E18E9BB" w:rsidR="008E2E37" w:rsidRDefault="00C52BC1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Test Set #1 ‘R’</w:t>
      </w:r>
    </w:p>
    <w:p w14:paraId="1CCBAA77" w14:textId="29037A88" w:rsidR="00C52BC1" w:rsidRDefault="00C52BC1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Expected output: Should display prompt for Rectangle</w:t>
      </w:r>
    </w:p>
    <w:p w14:paraId="4760699D" w14:textId="77717914" w:rsidR="00C52BC1" w:rsidRDefault="00C52BC1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573EE9FA" w14:textId="520D7252" w:rsidR="00C52BC1" w:rsidRDefault="00C52BC1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E784EF" wp14:editId="14E3BA2A">
            <wp:extent cx="43719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F657" w14:textId="6DC89F41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Test Set #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‘</w:t>
      </w:r>
      <w:r>
        <w:rPr>
          <w:sz w:val="28"/>
          <w:szCs w:val="28"/>
        </w:rPr>
        <w:t>S</w:t>
      </w:r>
      <w:r>
        <w:rPr>
          <w:sz w:val="28"/>
          <w:szCs w:val="28"/>
        </w:rPr>
        <w:t>’</w:t>
      </w:r>
    </w:p>
    <w:p w14:paraId="68A0384D" w14:textId="1530EA96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Should display prompt for square</w:t>
      </w:r>
    </w:p>
    <w:p w14:paraId="659CD3DD" w14:textId="11AB621A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76DF3983" w14:textId="708C83A3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A2F8A7" wp14:editId="5C2A02FF">
            <wp:extent cx="28860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9E1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6C052AE3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7417F7BF" w14:textId="3773AEC9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Test Set #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‘</w:t>
      </w:r>
      <w:r>
        <w:rPr>
          <w:sz w:val="28"/>
          <w:szCs w:val="28"/>
        </w:rPr>
        <w:t>C</w:t>
      </w:r>
      <w:r>
        <w:rPr>
          <w:sz w:val="28"/>
          <w:szCs w:val="28"/>
        </w:rPr>
        <w:t>’</w:t>
      </w:r>
    </w:p>
    <w:p w14:paraId="568860F5" w14:textId="2D8E1670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Should display prompt for circle</w:t>
      </w:r>
    </w:p>
    <w:p w14:paraId="48FC7989" w14:textId="1D4B2673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670ED77A" w14:textId="2799CF8C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BE3CF" wp14:editId="0D1F4DA6">
            <wp:extent cx="31718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554C" w14:textId="33C4154A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Test Set #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‘</w:t>
      </w:r>
      <w:r>
        <w:rPr>
          <w:sz w:val="28"/>
          <w:szCs w:val="28"/>
        </w:rPr>
        <w:t>T</w:t>
      </w:r>
      <w:r>
        <w:rPr>
          <w:sz w:val="28"/>
          <w:szCs w:val="28"/>
        </w:rPr>
        <w:t>’</w:t>
      </w:r>
    </w:p>
    <w:p w14:paraId="16CEF025" w14:textId="0C01090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Should display prompt for triangle</w:t>
      </w:r>
    </w:p>
    <w:p w14:paraId="1BDF8360" w14:textId="04F29DCB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6A9C28F8" w14:textId="7545D24F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A22241" wp14:editId="7108CD56">
            <wp:extent cx="386715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731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1E8F81CE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25C67098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759C0C37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16950F1A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5F78A7AE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63BCE17E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4F8B8607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72DFA194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04719207" w14:textId="36A1A910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Test Set #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‘</w:t>
      </w:r>
      <w:r>
        <w:rPr>
          <w:sz w:val="28"/>
          <w:szCs w:val="28"/>
        </w:rPr>
        <w:t>Q</w:t>
      </w:r>
      <w:r>
        <w:rPr>
          <w:sz w:val="28"/>
          <w:szCs w:val="28"/>
        </w:rPr>
        <w:t>’</w:t>
      </w:r>
    </w:p>
    <w:p w14:paraId="13FBB75D" w14:textId="172EBF66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Should quit the main loop and calculate total of all shapes</w:t>
      </w:r>
    </w:p>
    <w:p w14:paraId="3AB633B1" w14:textId="79BA3F25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791565A6" w14:textId="084691A5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6D647AE" wp14:editId="1588CCA8">
            <wp:extent cx="4705350" cy="636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4E298E" w14:textId="0882DD98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459D8CDF" w14:textId="48321DDA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1FDCFC2E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Test Set #</w:t>
      </w:r>
      <w:r>
        <w:rPr>
          <w:sz w:val="28"/>
          <w:szCs w:val="28"/>
        </w:rPr>
        <w:t xml:space="preserve">6 </w:t>
      </w:r>
      <w:r>
        <w:rPr>
          <w:sz w:val="28"/>
          <w:szCs w:val="28"/>
        </w:rPr>
        <w:t>‘</w:t>
      </w:r>
      <w:r>
        <w:rPr>
          <w:sz w:val="28"/>
          <w:szCs w:val="28"/>
        </w:rPr>
        <w:t>R 6.5 12</w:t>
      </w:r>
    </w:p>
    <w:p w14:paraId="1116BE6A" w14:textId="445C3F6C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 12</w:t>
      </w:r>
      <w:r>
        <w:rPr>
          <w:sz w:val="28"/>
          <w:szCs w:val="28"/>
        </w:rPr>
        <w:t>’</w:t>
      </w:r>
    </w:p>
    <w:p w14:paraId="3093A7C0" w14:textId="32BF71BD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Expected output: </w:t>
      </w:r>
      <w:r>
        <w:rPr>
          <w:sz w:val="28"/>
          <w:szCs w:val="28"/>
        </w:rPr>
        <w:t>Should display a rectangle and circle in the shapes needed list, then print the total length as 74</w:t>
      </w:r>
    </w:p>
    <w:p w14:paraId="2B972FEB" w14:textId="757B1CA6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Actual Output:</w:t>
      </w:r>
    </w:p>
    <w:p w14:paraId="0F0706F7" w14:textId="1DED15EB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6E9211" wp14:editId="4BE66AC5">
            <wp:extent cx="4581525" cy="3800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220A" w14:textId="77777777" w:rsidR="00C52BC1" w:rsidRDefault="00C52BC1" w:rsidP="00C52BC1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7E4F996D" w14:textId="77777777" w:rsidR="00C52BC1" w:rsidRDefault="00C52BC1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7E0F9DF5" w14:textId="77777777" w:rsidR="00C52BC1" w:rsidRPr="00C52BC1" w:rsidRDefault="00C52BC1" w:rsidP="008E2E37">
      <w:pPr>
        <w:tabs>
          <w:tab w:val="center" w:pos="4680"/>
          <w:tab w:val="left" w:pos="6420"/>
        </w:tabs>
        <w:jc w:val="center"/>
        <w:rPr>
          <w:sz w:val="28"/>
          <w:szCs w:val="28"/>
        </w:rPr>
      </w:pPr>
    </w:p>
    <w:p w14:paraId="0C748A1D" w14:textId="77777777" w:rsidR="008E2E37" w:rsidRDefault="008E2E37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p w14:paraId="6DE320F9" w14:textId="77777777" w:rsidR="008E2E37" w:rsidRPr="00891F18" w:rsidRDefault="008E2E37" w:rsidP="008E2E37">
      <w:pPr>
        <w:tabs>
          <w:tab w:val="center" w:pos="4680"/>
          <w:tab w:val="left" w:pos="6420"/>
        </w:tabs>
        <w:jc w:val="center"/>
        <w:rPr>
          <w:sz w:val="40"/>
          <w:szCs w:val="40"/>
        </w:rPr>
      </w:pPr>
    </w:p>
    <w:sectPr w:rsidR="008E2E37" w:rsidRPr="0089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C1"/>
    <w:rsid w:val="00891F18"/>
    <w:rsid w:val="008E2E37"/>
    <w:rsid w:val="009D610B"/>
    <w:rsid w:val="009E4926"/>
    <w:rsid w:val="00AE5D3F"/>
    <w:rsid w:val="00C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EB41"/>
  <w15:chartTrackingRefBased/>
  <w15:docId w15:val="{DD5DC0E6-5E77-45DB-A563-CEB1149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Documents\Custom%20Office%20Templates\CIS%20261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CIS 261 Project Template.dotx</Template>
  <TotalTime>19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</dc:creator>
  <cp:keywords/>
  <dc:description/>
  <cp:lastModifiedBy>Rodney Breslin</cp:lastModifiedBy>
  <cp:revision>2</cp:revision>
  <dcterms:created xsi:type="dcterms:W3CDTF">2020-02-02T18:22:00Z</dcterms:created>
  <dcterms:modified xsi:type="dcterms:W3CDTF">2020-02-02T18:41:00Z</dcterms:modified>
</cp:coreProperties>
</file>