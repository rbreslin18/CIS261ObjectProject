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EB6B7" w14:textId="7E58EA21" w:rsidR="008E2E37" w:rsidRDefault="00F01ED7" w:rsidP="00891F18">
      <w:pPr>
        <w:jc w:val="center"/>
        <w:rPr>
          <w:sz w:val="40"/>
          <w:szCs w:val="40"/>
        </w:rPr>
      </w:pPr>
      <w:r>
        <w:rPr>
          <w:sz w:val="40"/>
          <w:szCs w:val="40"/>
        </w:rPr>
        <w:t>Nicks Neon Objects v2.0</w:t>
      </w:r>
    </w:p>
    <w:p w14:paraId="61B47FBE" w14:textId="77777777" w:rsidR="009E4926" w:rsidRDefault="00891F18" w:rsidP="00891F18">
      <w:pPr>
        <w:jc w:val="center"/>
        <w:rPr>
          <w:sz w:val="40"/>
          <w:szCs w:val="40"/>
        </w:rPr>
      </w:pPr>
      <w:r>
        <w:rPr>
          <w:sz w:val="40"/>
          <w:szCs w:val="40"/>
        </w:rPr>
        <w:t>CIS 261</w:t>
      </w:r>
    </w:p>
    <w:p w14:paraId="64958020" w14:textId="77777777" w:rsidR="00891F18" w:rsidRDefault="00891F18" w:rsidP="00891F18">
      <w:pPr>
        <w:jc w:val="center"/>
        <w:rPr>
          <w:sz w:val="40"/>
          <w:szCs w:val="40"/>
        </w:rPr>
      </w:pPr>
      <w:r>
        <w:rPr>
          <w:sz w:val="40"/>
          <w:szCs w:val="40"/>
        </w:rPr>
        <w:t>Prof. Collard</w:t>
      </w:r>
    </w:p>
    <w:p w14:paraId="56613F3D" w14:textId="3D5AA79E" w:rsidR="00891F18" w:rsidRDefault="00F01ED7" w:rsidP="00891F18">
      <w:pPr>
        <w:jc w:val="center"/>
        <w:rPr>
          <w:sz w:val="40"/>
          <w:szCs w:val="40"/>
        </w:rPr>
      </w:pPr>
      <w:r>
        <w:rPr>
          <w:sz w:val="40"/>
          <w:szCs w:val="40"/>
        </w:rPr>
        <w:t>2/18/2020</w:t>
      </w:r>
    </w:p>
    <w:p w14:paraId="6BC3EB69" w14:textId="77777777" w:rsidR="00891F18" w:rsidRDefault="008E2E37" w:rsidP="008E2E37">
      <w:pPr>
        <w:tabs>
          <w:tab w:val="center" w:pos="4680"/>
          <w:tab w:val="left" w:pos="6420"/>
        </w:tabs>
        <w:rPr>
          <w:sz w:val="40"/>
          <w:szCs w:val="40"/>
        </w:rPr>
      </w:pPr>
      <w:r>
        <w:rPr>
          <w:sz w:val="40"/>
          <w:szCs w:val="40"/>
        </w:rPr>
        <w:tab/>
      </w:r>
      <w:r w:rsidR="00891F18">
        <w:rPr>
          <w:sz w:val="40"/>
          <w:szCs w:val="40"/>
        </w:rPr>
        <w:t>Rodney Breslin</w:t>
      </w:r>
      <w:r>
        <w:rPr>
          <w:sz w:val="40"/>
          <w:szCs w:val="40"/>
        </w:rPr>
        <w:tab/>
      </w:r>
    </w:p>
    <w:p w14:paraId="562B1CB2" w14:textId="77777777" w:rsidR="008E2E37" w:rsidRDefault="008E2E37" w:rsidP="008E2E37">
      <w:pPr>
        <w:tabs>
          <w:tab w:val="center" w:pos="4680"/>
          <w:tab w:val="left" w:pos="6420"/>
        </w:tabs>
        <w:rPr>
          <w:sz w:val="40"/>
          <w:szCs w:val="40"/>
        </w:rPr>
      </w:pPr>
    </w:p>
    <w:p w14:paraId="4EF8B4C0" w14:textId="77777777" w:rsidR="008E2E37" w:rsidRDefault="008E2E37" w:rsidP="008E2E37">
      <w:pPr>
        <w:tabs>
          <w:tab w:val="center" w:pos="4680"/>
          <w:tab w:val="left" w:pos="6420"/>
        </w:tabs>
        <w:rPr>
          <w:sz w:val="40"/>
          <w:szCs w:val="40"/>
        </w:rPr>
      </w:pPr>
    </w:p>
    <w:p w14:paraId="363B0CA8" w14:textId="77777777" w:rsidR="008E2E37" w:rsidRDefault="008E2E37" w:rsidP="008E2E37">
      <w:pPr>
        <w:tabs>
          <w:tab w:val="center" w:pos="4680"/>
          <w:tab w:val="left" w:pos="6420"/>
        </w:tabs>
        <w:rPr>
          <w:sz w:val="40"/>
          <w:szCs w:val="40"/>
        </w:rPr>
      </w:pPr>
    </w:p>
    <w:p w14:paraId="126159E2" w14:textId="77777777" w:rsidR="008E2E37" w:rsidRDefault="008E2E37" w:rsidP="008E2E37">
      <w:pPr>
        <w:tabs>
          <w:tab w:val="center" w:pos="4680"/>
          <w:tab w:val="left" w:pos="6420"/>
        </w:tabs>
        <w:rPr>
          <w:sz w:val="40"/>
          <w:szCs w:val="40"/>
        </w:rPr>
      </w:pPr>
    </w:p>
    <w:p w14:paraId="3BC1E634" w14:textId="77777777" w:rsidR="008E2E37" w:rsidRDefault="008E2E37" w:rsidP="008E2E37">
      <w:pPr>
        <w:tabs>
          <w:tab w:val="center" w:pos="4680"/>
          <w:tab w:val="left" w:pos="6420"/>
        </w:tabs>
        <w:rPr>
          <w:sz w:val="40"/>
          <w:szCs w:val="40"/>
        </w:rPr>
      </w:pPr>
    </w:p>
    <w:p w14:paraId="18A92E16" w14:textId="77777777" w:rsidR="008E2E37" w:rsidRDefault="008E2E37" w:rsidP="008E2E37">
      <w:pPr>
        <w:tabs>
          <w:tab w:val="center" w:pos="4680"/>
          <w:tab w:val="left" w:pos="6420"/>
        </w:tabs>
        <w:rPr>
          <w:sz w:val="40"/>
          <w:szCs w:val="40"/>
        </w:rPr>
      </w:pPr>
    </w:p>
    <w:p w14:paraId="2D59C9A0" w14:textId="77777777" w:rsidR="008E2E37" w:rsidRDefault="008E2E37" w:rsidP="008E2E37">
      <w:pPr>
        <w:tabs>
          <w:tab w:val="center" w:pos="4680"/>
          <w:tab w:val="left" w:pos="6420"/>
        </w:tabs>
        <w:rPr>
          <w:sz w:val="40"/>
          <w:szCs w:val="40"/>
        </w:rPr>
      </w:pPr>
    </w:p>
    <w:p w14:paraId="6898CB7A" w14:textId="77777777" w:rsidR="008E2E37" w:rsidRDefault="008E2E37" w:rsidP="008E2E37">
      <w:pPr>
        <w:tabs>
          <w:tab w:val="center" w:pos="4680"/>
          <w:tab w:val="left" w:pos="6420"/>
        </w:tabs>
        <w:rPr>
          <w:sz w:val="40"/>
          <w:szCs w:val="40"/>
        </w:rPr>
      </w:pPr>
    </w:p>
    <w:p w14:paraId="48C2E4AE" w14:textId="77777777" w:rsidR="008E2E37" w:rsidRDefault="008E2E37" w:rsidP="008E2E37">
      <w:pPr>
        <w:tabs>
          <w:tab w:val="center" w:pos="4680"/>
          <w:tab w:val="left" w:pos="6420"/>
        </w:tabs>
        <w:rPr>
          <w:sz w:val="40"/>
          <w:szCs w:val="40"/>
        </w:rPr>
      </w:pPr>
    </w:p>
    <w:p w14:paraId="77CBCD7C" w14:textId="77777777" w:rsidR="008E2E37" w:rsidRDefault="008E2E37" w:rsidP="008E2E37">
      <w:pPr>
        <w:tabs>
          <w:tab w:val="center" w:pos="4680"/>
          <w:tab w:val="left" w:pos="6420"/>
        </w:tabs>
        <w:rPr>
          <w:sz w:val="40"/>
          <w:szCs w:val="40"/>
        </w:rPr>
      </w:pPr>
    </w:p>
    <w:p w14:paraId="60970BED" w14:textId="77777777" w:rsidR="008E2E37" w:rsidRDefault="008E2E37" w:rsidP="008E2E37">
      <w:pPr>
        <w:tabs>
          <w:tab w:val="center" w:pos="4680"/>
          <w:tab w:val="left" w:pos="6420"/>
        </w:tabs>
        <w:rPr>
          <w:sz w:val="40"/>
          <w:szCs w:val="40"/>
        </w:rPr>
      </w:pPr>
    </w:p>
    <w:p w14:paraId="1DB162EF" w14:textId="77777777" w:rsidR="008E2E37" w:rsidRDefault="008E2E37" w:rsidP="008E2E37">
      <w:pPr>
        <w:tabs>
          <w:tab w:val="center" w:pos="4680"/>
          <w:tab w:val="left" w:pos="6420"/>
        </w:tabs>
        <w:rPr>
          <w:sz w:val="40"/>
          <w:szCs w:val="40"/>
        </w:rPr>
      </w:pPr>
    </w:p>
    <w:p w14:paraId="392D2A84" w14:textId="77777777" w:rsidR="008E2E37" w:rsidRDefault="008E2E37" w:rsidP="008E2E37">
      <w:pPr>
        <w:tabs>
          <w:tab w:val="center" w:pos="4680"/>
          <w:tab w:val="left" w:pos="6420"/>
        </w:tabs>
        <w:rPr>
          <w:sz w:val="40"/>
          <w:szCs w:val="40"/>
        </w:rPr>
      </w:pPr>
    </w:p>
    <w:p w14:paraId="14C4CC91" w14:textId="27C14E37" w:rsidR="008E2E37" w:rsidRDefault="008E2E37" w:rsidP="008E2E37">
      <w:pPr>
        <w:tabs>
          <w:tab w:val="center" w:pos="4680"/>
          <w:tab w:val="left" w:pos="6420"/>
        </w:tabs>
        <w:rPr>
          <w:sz w:val="40"/>
          <w:szCs w:val="40"/>
        </w:rPr>
      </w:pPr>
    </w:p>
    <w:p w14:paraId="5CE89C82" w14:textId="77777777" w:rsidR="008E2E37" w:rsidRDefault="008E2E37" w:rsidP="008E2E37">
      <w:pPr>
        <w:tabs>
          <w:tab w:val="center" w:pos="4680"/>
          <w:tab w:val="left" w:pos="6420"/>
        </w:tabs>
        <w:jc w:val="center"/>
        <w:rPr>
          <w:sz w:val="40"/>
          <w:szCs w:val="40"/>
        </w:rPr>
      </w:pPr>
      <w:r>
        <w:rPr>
          <w:sz w:val="40"/>
          <w:szCs w:val="40"/>
        </w:rPr>
        <w:lastRenderedPageBreak/>
        <w:t>Problem Description</w:t>
      </w:r>
    </w:p>
    <w:p w14:paraId="62C90C27" w14:textId="5E6548E4" w:rsidR="008E2E37" w:rsidRDefault="00F01ED7" w:rsidP="008E2E37">
      <w:pPr>
        <w:tabs>
          <w:tab w:val="center" w:pos="4680"/>
          <w:tab w:val="left" w:pos="6420"/>
        </w:tabs>
        <w:jc w:val="center"/>
        <w:rPr>
          <w:sz w:val="28"/>
          <w:szCs w:val="28"/>
        </w:rPr>
      </w:pPr>
      <w:r>
        <w:rPr>
          <w:sz w:val="28"/>
          <w:szCs w:val="28"/>
        </w:rPr>
        <w:t>Creating a program that expands on the previous Nicks Neon Objects v1. This new program must contain all units in centimeters, Triangles with the ability to add 3 sides, and Brackets. The Brackets must account for the length of the tubes and the type of shape. Triangles must have at least 3, Circles must have at least 2 and Squares and Rectangles must both have at least 4. The program must also count how many different types of objects there are.</w:t>
      </w:r>
    </w:p>
    <w:p w14:paraId="2154C176" w14:textId="77777777" w:rsidR="00F01ED7" w:rsidRPr="00F01ED7" w:rsidRDefault="00F01ED7" w:rsidP="00F01ED7">
      <w:pPr>
        <w:tabs>
          <w:tab w:val="center" w:pos="4680"/>
          <w:tab w:val="left" w:pos="6420"/>
        </w:tabs>
        <w:rPr>
          <w:sz w:val="28"/>
          <w:szCs w:val="28"/>
        </w:rPr>
      </w:pPr>
    </w:p>
    <w:p w14:paraId="55E427B5" w14:textId="19E815DF" w:rsidR="008E2E37" w:rsidRDefault="008E2E37" w:rsidP="008E2E37">
      <w:pPr>
        <w:tabs>
          <w:tab w:val="center" w:pos="4680"/>
          <w:tab w:val="left" w:pos="6420"/>
        </w:tabs>
        <w:jc w:val="center"/>
        <w:rPr>
          <w:sz w:val="40"/>
          <w:szCs w:val="40"/>
        </w:rPr>
      </w:pPr>
      <w:r>
        <w:rPr>
          <w:sz w:val="40"/>
          <w:szCs w:val="40"/>
        </w:rPr>
        <w:t>Algorithm</w:t>
      </w:r>
      <w:r w:rsidR="00F01ED7">
        <w:rPr>
          <w:sz w:val="40"/>
          <w:szCs w:val="40"/>
        </w:rPr>
        <w:t>/UML</w:t>
      </w:r>
    </w:p>
    <w:p w14:paraId="2CD4280B" w14:textId="50CE280F" w:rsidR="008E2E37" w:rsidRDefault="00F01ED7" w:rsidP="008E2E37">
      <w:pPr>
        <w:tabs>
          <w:tab w:val="center" w:pos="4680"/>
          <w:tab w:val="left" w:pos="6420"/>
        </w:tabs>
        <w:jc w:val="center"/>
        <w:rPr>
          <w:sz w:val="40"/>
          <w:szCs w:val="40"/>
        </w:rPr>
      </w:pPr>
      <w:r w:rsidRPr="00F01ED7">
        <w:rPr>
          <w:noProof/>
          <w:sz w:val="40"/>
          <w:szCs w:val="40"/>
        </w:rPr>
        <mc:AlternateContent>
          <mc:Choice Requires="wps">
            <w:drawing>
              <wp:anchor distT="45720" distB="45720" distL="114300" distR="114300" simplePos="0" relativeHeight="251665408" behindDoc="0" locked="0" layoutInCell="1" allowOverlap="1" wp14:anchorId="72884721" wp14:editId="6E4C7720">
                <wp:simplePos x="0" y="0"/>
                <wp:positionH relativeFrom="margin">
                  <wp:posOffset>3062177</wp:posOffset>
                </wp:positionH>
                <wp:positionV relativeFrom="paragraph">
                  <wp:posOffset>6335</wp:posOffset>
                </wp:positionV>
                <wp:extent cx="2360930" cy="1404620"/>
                <wp:effectExtent l="0" t="0" r="2286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26D17A" w14:textId="68E44D0B" w:rsidR="006E2DBE" w:rsidRDefault="006E2DBE" w:rsidP="006E2DBE">
                            <w:r>
                              <w:t>* SQUARE UML DIAGRAM</w:t>
                            </w:r>
                          </w:p>
                          <w:p w14:paraId="373F1A2D" w14:textId="77777777" w:rsidR="006E2DBE" w:rsidRDefault="006E2DBE" w:rsidP="006E2DBE">
                            <w:r>
                              <w:t xml:space="preserve"> * ----------------------</w:t>
                            </w:r>
                          </w:p>
                          <w:p w14:paraId="0ADBF68F" w14:textId="77777777" w:rsidR="006E2DBE" w:rsidRDefault="006E2DBE" w:rsidP="006E2DBE">
                            <w:r>
                              <w:t xml:space="preserve"> * -</w:t>
                            </w:r>
                            <w:proofErr w:type="gramStart"/>
                            <w:r>
                              <w:t>tubeLength:double</w:t>
                            </w:r>
                            <w:proofErr w:type="gramEnd"/>
                          </w:p>
                          <w:p w14:paraId="338E86FE" w14:textId="77777777" w:rsidR="006E2DBE" w:rsidRDefault="006E2DBE" w:rsidP="006E2DBE">
                            <w:r>
                              <w:t xml:space="preserve"> * -bracket:int</w:t>
                            </w:r>
                          </w:p>
                          <w:p w14:paraId="7DDD9D34" w14:textId="77777777" w:rsidR="006E2DBE" w:rsidRDefault="006E2DBE" w:rsidP="006E2DBE">
                            <w:r>
                              <w:t xml:space="preserve"> * -</w:t>
                            </w:r>
                            <w:proofErr w:type="gramStart"/>
                            <w:r>
                              <w:t>height:double</w:t>
                            </w:r>
                            <w:proofErr w:type="gramEnd"/>
                          </w:p>
                          <w:p w14:paraId="39E4D96A" w14:textId="77777777" w:rsidR="006E2DBE" w:rsidRDefault="006E2DBE" w:rsidP="006E2DBE">
                            <w:r>
                              <w:t xml:space="preserve"> * ----------------</w:t>
                            </w:r>
                          </w:p>
                          <w:p w14:paraId="1B75855C" w14:textId="77777777" w:rsidR="006E2DBE" w:rsidRDefault="006E2DBE" w:rsidP="006E2DBE">
                            <w:r>
                              <w:t xml:space="preserve"> * +</w:t>
                            </w:r>
                            <w:proofErr w:type="gramStart"/>
                            <w:r>
                              <w:t>Square(</w:t>
                            </w:r>
                            <w:proofErr w:type="gramEnd"/>
                            <w:r>
                              <w:t>)</w:t>
                            </w:r>
                          </w:p>
                          <w:p w14:paraId="0689E9B3" w14:textId="77777777" w:rsidR="006E2DBE" w:rsidRDefault="006E2DBE" w:rsidP="006E2DBE">
                            <w:r>
                              <w:t xml:space="preserve"> * +</w:t>
                            </w:r>
                            <w:proofErr w:type="gramStart"/>
                            <w:r>
                              <w:t>Square( height</w:t>
                            </w:r>
                            <w:proofErr w:type="gramEnd"/>
                            <w:r>
                              <w:t>:double)</w:t>
                            </w:r>
                          </w:p>
                          <w:p w14:paraId="73D7323E" w14:textId="77777777" w:rsidR="006E2DBE" w:rsidRDefault="006E2DBE" w:rsidP="006E2DBE">
                            <w:r>
                              <w:t xml:space="preserve"> * +</w:t>
                            </w:r>
                            <w:proofErr w:type="gramStart"/>
                            <w:r>
                              <w:t>Square(</w:t>
                            </w:r>
                            <w:proofErr w:type="gramEnd"/>
                            <w:r>
                              <w:t>height:double, color:string, filled:boolean)</w:t>
                            </w:r>
                          </w:p>
                          <w:p w14:paraId="21AF79E6" w14:textId="77777777" w:rsidR="006E2DBE" w:rsidRDefault="006E2DBE" w:rsidP="006E2DBE">
                            <w:r>
                              <w:t xml:space="preserve"> * +</w:t>
                            </w:r>
                            <w:proofErr w:type="gramStart"/>
                            <w:r>
                              <w:t>getHeight(</w:t>
                            </w:r>
                            <w:proofErr w:type="gramEnd"/>
                            <w:r>
                              <w:t>):double</w:t>
                            </w:r>
                          </w:p>
                          <w:p w14:paraId="63E42C51" w14:textId="77777777" w:rsidR="006E2DBE" w:rsidRDefault="006E2DBE" w:rsidP="006E2DBE">
                            <w:r>
                              <w:t xml:space="preserve"> * +setHeight(</w:t>
                            </w:r>
                            <w:proofErr w:type="gramStart"/>
                            <w:r>
                              <w:t>height:double</w:t>
                            </w:r>
                            <w:proofErr w:type="gramEnd"/>
                            <w:r>
                              <w:t>)</w:t>
                            </w:r>
                          </w:p>
                          <w:p w14:paraId="43850F5E" w14:textId="77777777" w:rsidR="006E2DBE" w:rsidRDefault="006E2DBE" w:rsidP="006E2DBE">
                            <w:r>
                              <w:t xml:space="preserve"> * +</w:t>
                            </w:r>
                            <w:proofErr w:type="gramStart"/>
                            <w:r>
                              <w:t>getArea(</w:t>
                            </w:r>
                            <w:proofErr w:type="gramEnd"/>
                            <w:r>
                              <w:t>):double</w:t>
                            </w:r>
                          </w:p>
                          <w:p w14:paraId="62AB7139" w14:textId="77777777" w:rsidR="006E2DBE" w:rsidRDefault="006E2DBE" w:rsidP="006E2DBE">
                            <w:r>
                              <w:t xml:space="preserve"> * +</w:t>
                            </w:r>
                            <w:proofErr w:type="gramStart"/>
                            <w:r>
                              <w:t>getTubeLength(</w:t>
                            </w:r>
                            <w:proofErr w:type="gramEnd"/>
                            <w:r>
                              <w:t>):double</w:t>
                            </w:r>
                          </w:p>
                          <w:p w14:paraId="46D73953" w14:textId="33629B15" w:rsidR="00F01ED7" w:rsidRDefault="006E2DBE" w:rsidP="006E2DBE">
                            <w:r>
                              <w:t xml:space="preserve"> * +</w:t>
                            </w:r>
                            <w:proofErr w:type="gramStart"/>
                            <w:r>
                              <w:t>getNumBrackets(</w:t>
                            </w:r>
                            <w:proofErr w:type="gramEnd"/>
                            <w: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2884721" id="_x0000_t202" coordsize="21600,21600" o:spt="202" path="m,l,21600r21600,l21600,xe">
                <v:stroke joinstyle="miter"/>
                <v:path gradientshapeok="t" o:connecttype="rect"/>
              </v:shapetype>
              <v:shape id="Text Box 2" o:spid="_x0000_s1026" type="#_x0000_t202" style="position:absolute;left:0;text-align:left;margin-left:241.1pt;margin-top:.5pt;width:185.9pt;height:110.6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">
                <v:textbox style="mso-fit-shape-to-text:t">
                  <w:txbxContent>
                    <w:p w14:paraId="4726D17A" w14:textId="68E44D0B" w:rsidR="006E2DBE" w:rsidRDefault="006E2DBE" w:rsidP="006E2DBE">
                      <w:r>
                        <w:t>* SQUARE UML DIAGRAM</w:t>
                      </w:r>
                    </w:p>
                    <w:p w14:paraId="373F1A2D" w14:textId="77777777" w:rsidR="006E2DBE" w:rsidRDefault="006E2DBE" w:rsidP="006E2DBE">
                      <w:r>
                        <w:t xml:space="preserve"> * ----------------------</w:t>
                      </w:r>
                    </w:p>
                    <w:p w14:paraId="0ADBF68F" w14:textId="77777777" w:rsidR="006E2DBE" w:rsidRDefault="006E2DBE" w:rsidP="006E2DBE">
                      <w:r>
                        <w:t xml:space="preserve"> * -</w:t>
                      </w:r>
                      <w:proofErr w:type="gramStart"/>
                      <w:r>
                        <w:t>tubeLength:double</w:t>
                      </w:r>
                      <w:proofErr w:type="gramEnd"/>
                    </w:p>
                    <w:p w14:paraId="338E86FE" w14:textId="77777777" w:rsidR="006E2DBE" w:rsidRDefault="006E2DBE" w:rsidP="006E2DBE">
                      <w:r>
                        <w:t xml:space="preserve"> * -bracket:int</w:t>
                      </w:r>
                    </w:p>
                    <w:p w14:paraId="7DDD9D34" w14:textId="77777777" w:rsidR="006E2DBE" w:rsidRDefault="006E2DBE" w:rsidP="006E2DBE">
                      <w:r>
                        <w:t xml:space="preserve"> * -</w:t>
                      </w:r>
                      <w:proofErr w:type="gramStart"/>
                      <w:r>
                        <w:t>height:double</w:t>
                      </w:r>
                      <w:proofErr w:type="gramEnd"/>
                    </w:p>
                    <w:p w14:paraId="39E4D96A" w14:textId="77777777" w:rsidR="006E2DBE" w:rsidRDefault="006E2DBE" w:rsidP="006E2DBE">
                      <w:r>
                        <w:t xml:space="preserve"> * ----------------</w:t>
                      </w:r>
                    </w:p>
                    <w:p w14:paraId="1B75855C" w14:textId="77777777" w:rsidR="006E2DBE" w:rsidRDefault="006E2DBE" w:rsidP="006E2DBE">
                      <w:r>
                        <w:t xml:space="preserve"> * +</w:t>
                      </w:r>
                      <w:proofErr w:type="gramStart"/>
                      <w:r>
                        <w:t>Square(</w:t>
                      </w:r>
                      <w:proofErr w:type="gramEnd"/>
                      <w:r>
                        <w:t>)</w:t>
                      </w:r>
                    </w:p>
                    <w:p w14:paraId="0689E9B3" w14:textId="77777777" w:rsidR="006E2DBE" w:rsidRDefault="006E2DBE" w:rsidP="006E2DBE">
                      <w:r>
                        <w:t xml:space="preserve"> * +</w:t>
                      </w:r>
                      <w:proofErr w:type="gramStart"/>
                      <w:r>
                        <w:t>Square( height</w:t>
                      </w:r>
                      <w:proofErr w:type="gramEnd"/>
                      <w:r>
                        <w:t>:double)</w:t>
                      </w:r>
                    </w:p>
                    <w:p w14:paraId="73D7323E" w14:textId="77777777" w:rsidR="006E2DBE" w:rsidRDefault="006E2DBE" w:rsidP="006E2DBE">
                      <w:r>
                        <w:t xml:space="preserve"> * +</w:t>
                      </w:r>
                      <w:proofErr w:type="gramStart"/>
                      <w:r>
                        <w:t>Square(</w:t>
                      </w:r>
                      <w:proofErr w:type="gramEnd"/>
                      <w:r>
                        <w:t>height:double, color:string, filled:boolean)</w:t>
                      </w:r>
                    </w:p>
                    <w:p w14:paraId="21AF79E6" w14:textId="77777777" w:rsidR="006E2DBE" w:rsidRDefault="006E2DBE" w:rsidP="006E2DBE">
                      <w:r>
                        <w:t xml:space="preserve"> * +</w:t>
                      </w:r>
                      <w:proofErr w:type="gramStart"/>
                      <w:r>
                        <w:t>getHeight(</w:t>
                      </w:r>
                      <w:proofErr w:type="gramEnd"/>
                      <w:r>
                        <w:t>):double</w:t>
                      </w:r>
                    </w:p>
                    <w:p w14:paraId="63E42C51" w14:textId="77777777" w:rsidR="006E2DBE" w:rsidRDefault="006E2DBE" w:rsidP="006E2DBE">
                      <w:r>
                        <w:t xml:space="preserve"> * +setHeight(</w:t>
                      </w:r>
                      <w:proofErr w:type="gramStart"/>
                      <w:r>
                        <w:t>height:double</w:t>
                      </w:r>
                      <w:proofErr w:type="gramEnd"/>
                      <w:r>
                        <w:t>)</w:t>
                      </w:r>
                    </w:p>
                    <w:p w14:paraId="43850F5E" w14:textId="77777777" w:rsidR="006E2DBE" w:rsidRDefault="006E2DBE" w:rsidP="006E2DBE">
                      <w:r>
                        <w:t xml:space="preserve"> * +</w:t>
                      </w:r>
                      <w:proofErr w:type="gramStart"/>
                      <w:r>
                        <w:t>getArea(</w:t>
                      </w:r>
                      <w:proofErr w:type="gramEnd"/>
                      <w:r>
                        <w:t>):double</w:t>
                      </w:r>
                    </w:p>
                    <w:p w14:paraId="62AB7139" w14:textId="77777777" w:rsidR="006E2DBE" w:rsidRDefault="006E2DBE" w:rsidP="006E2DBE">
                      <w:r>
                        <w:t xml:space="preserve"> * +</w:t>
                      </w:r>
                      <w:proofErr w:type="gramStart"/>
                      <w:r>
                        <w:t>getTubeLength(</w:t>
                      </w:r>
                      <w:proofErr w:type="gramEnd"/>
                      <w:r>
                        <w:t>):double</w:t>
                      </w:r>
                    </w:p>
                    <w:p w14:paraId="46D73953" w14:textId="33629B15" w:rsidR="00F01ED7" w:rsidRDefault="006E2DBE" w:rsidP="006E2DBE">
                      <w:r>
                        <w:t xml:space="preserve"> * +</w:t>
                      </w:r>
                      <w:proofErr w:type="gramStart"/>
                      <w:r>
                        <w:t>getNumBrackets(</w:t>
                      </w:r>
                      <w:proofErr w:type="gramEnd"/>
                      <w:r>
                        <w:t>):int</w:t>
                      </w:r>
                    </w:p>
                  </w:txbxContent>
                </v:textbox>
                <w10:wrap type="square" anchorx="margin"/>
              </v:shape>
            </w:pict>
          </mc:Fallback>
        </mc:AlternateContent>
      </w:r>
      <w:r w:rsidRPr="00F01ED7">
        <w:rPr>
          <w:noProof/>
          <w:sz w:val="40"/>
          <w:szCs w:val="40"/>
        </w:rPr>
        <mc:AlternateContent>
          <mc:Choice Requires="wps">
            <w:drawing>
              <wp:anchor distT="45720" distB="45720" distL="114300" distR="114300" simplePos="0" relativeHeight="251659264" behindDoc="0" locked="0" layoutInCell="1" allowOverlap="1" wp14:anchorId="48D6E2C4" wp14:editId="46D0E952">
                <wp:simplePos x="0" y="0"/>
                <wp:positionH relativeFrom="margin">
                  <wp:align>left</wp:align>
                </wp:positionH>
                <wp:positionV relativeFrom="paragraph">
                  <wp:posOffset>2127</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3E51A3" w14:textId="1D4C465A" w:rsidR="006E2DBE" w:rsidRDefault="006E2DBE" w:rsidP="006E2DBE">
                            <w:r>
                              <w:t>RECTANGLE UML DIAGRAM</w:t>
                            </w:r>
                          </w:p>
                          <w:p w14:paraId="5BCECD27" w14:textId="77777777" w:rsidR="006E2DBE" w:rsidRDefault="006E2DBE" w:rsidP="006E2DBE">
                            <w:r>
                              <w:t xml:space="preserve"> * ----------------------</w:t>
                            </w:r>
                          </w:p>
                          <w:p w14:paraId="27A14396" w14:textId="77777777" w:rsidR="006E2DBE" w:rsidRDefault="006E2DBE" w:rsidP="006E2DBE">
                            <w:r>
                              <w:t xml:space="preserve"> * -</w:t>
                            </w:r>
                            <w:proofErr w:type="gramStart"/>
                            <w:r>
                              <w:t>width:double</w:t>
                            </w:r>
                            <w:proofErr w:type="gramEnd"/>
                          </w:p>
                          <w:p w14:paraId="70AA92FA" w14:textId="77777777" w:rsidR="006E2DBE" w:rsidRDefault="006E2DBE" w:rsidP="006E2DBE">
                            <w:r>
                              <w:t xml:space="preserve"> * -</w:t>
                            </w:r>
                            <w:proofErr w:type="gramStart"/>
                            <w:r>
                              <w:t>height:double</w:t>
                            </w:r>
                            <w:proofErr w:type="gramEnd"/>
                          </w:p>
                          <w:p w14:paraId="5AD57795" w14:textId="77777777" w:rsidR="006E2DBE" w:rsidRDefault="006E2DBE" w:rsidP="006E2DBE">
                            <w:r>
                              <w:t xml:space="preserve"> * -</w:t>
                            </w:r>
                            <w:proofErr w:type="gramStart"/>
                            <w:r>
                              <w:t>tubeLength:double</w:t>
                            </w:r>
                            <w:proofErr w:type="gramEnd"/>
                          </w:p>
                          <w:p w14:paraId="4A596539" w14:textId="77777777" w:rsidR="006E2DBE" w:rsidRDefault="006E2DBE" w:rsidP="006E2DBE">
                            <w:r>
                              <w:t xml:space="preserve"> * -bracket:int</w:t>
                            </w:r>
                          </w:p>
                          <w:p w14:paraId="628D0A3B" w14:textId="77777777" w:rsidR="006E2DBE" w:rsidRDefault="006E2DBE" w:rsidP="006E2DBE">
                            <w:r>
                              <w:t xml:space="preserve"> * ----------------</w:t>
                            </w:r>
                          </w:p>
                          <w:p w14:paraId="57CE610F" w14:textId="77777777" w:rsidR="006E2DBE" w:rsidRDefault="006E2DBE" w:rsidP="006E2DBE">
                            <w:r>
                              <w:t xml:space="preserve"> * +</w:t>
                            </w:r>
                            <w:proofErr w:type="gramStart"/>
                            <w:r>
                              <w:t>Rectangle(</w:t>
                            </w:r>
                            <w:proofErr w:type="gramEnd"/>
                            <w:r>
                              <w:t>)</w:t>
                            </w:r>
                          </w:p>
                          <w:p w14:paraId="236E5E4F" w14:textId="08B90D5F" w:rsidR="006E2DBE" w:rsidRDefault="006E2DBE" w:rsidP="006E2DBE">
                            <w:r>
                              <w:t xml:space="preserve"> * +</w:t>
                            </w:r>
                            <w:proofErr w:type="gramStart"/>
                            <w:r>
                              <w:t>Rectangle(</w:t>
                            </w:r>
                            <w:proofErr w:type="gramEnd"/>
                            <w:r>
                              <w:t>wi</w:t>
                            </w:r>
                            <w:r>
                              <w:t>d</w:t>
                            </w:r>
                            <w:r>
                              <w:t>th:double, height:double)</w:t>
                            </w:r>
                          </w:p>
                          <w:p w14:paraId="5C24B8B7" w14:textId="77777777" w:rsidR="006E2DBE" w:rsidRDefault="006E2DBE" w:rsidP="006E2DBE">
                            <w:r>
                              <w:t xml:space="preserve"> * +</w:t>
                            </w:r>
                            <w:proofErr w:type="gramStart"/>
                            <w:r>
                              <w:t>Rectangle(</w:t>
                            </w:r>
                            <w:proofErr w:type="gramEnd"/>
                            <w:r>
                              <w:t>width:double, color:string, filled:boolean)</w:t>
                            </w:r>
                          </w:p>
                          <w:p w14:paraId="07CF3148" w14:textId="77777777" w:rsidR="006E2DBE" w:rsidRDefault="006E2DBE" w:rsidP="006E2DBE">
                            <w:r>
                              <w:t xml:space="preserve"> * +</w:t>
                            </w:r>
                            <w:proofErr w:type="gramStart"/>
                            <w:r>
                              <w:t>getWidth(</w:t>
                            </w:r>
                            <w:proofErr w:type="gramEnd"/>
                            <w:r>
                              <w:t>):double</w:t>
                            </w:r>
                          </w:p>
                          <w:p w14:paraId="32A240BE" w14:textId="77777777" w:rsidR="006E2DBE" w:rsidRDefault="006E2DBE" w:rsidP="006E2DBE">
                            <w:r>
                              <w:t xml:space="preserve"> * +</w:t>
                            </w:r>
                            <w:proofErr w:type="gramStart"/>
                            <w:r>
                              <w:t>setWidth(</w:t>
                            </w:r>
                            <w:proofErr w:type="gramEnd"/>
                            <w:r>
                              <w:t>double width)</w:t>
                            </w:r>
                          </w:p>
                          <w:p w14:paraId="159A8B99" w14:textId="77777777" w:rsidR="006E2DBE" w:rsidRDefault="006E2DBE" w:rsidP="006E2DBE">
                            <w:r>
                              <w:t xml:space="preserve"> * +</w:t>
                            </w:r>
                            <w:proofErr w:type="gramStart"/>
                            <w:r>
                              <w:t>getHeight(</w:t>
                            </w:r>
                            <w:proofErr w:type="gramEnd"/>
                            <w:r>
                              <w:t>):double</w:t>
                            </w:r>
                          </w:p>
                          <w:p w14:paraId="64EA2680" w14:textId="77777777" w:rsidR="006E2DBE" w:rsidRDefault="006E2DBE" w:rsidP="006E2DBE">
                            <w:r>
                              <w:t xml:space="preserve"> * +setHeight(</w:t>
                            </w:r>
                            <w:proofErr w:type="gramStart"/>
                            <w:r>
                              <w:t>width:double</w:t>
                            </w:r>
                            <w:proofErr w:type="gramEnd"/>
                            <w:r>
                              <w:t>)</w:t>
                            </w:r>
                          </w:p>
                          <w:p w14:paraId="05D3E601" w14:textId="77777777" w:rsidR="006E2DBE" w:rsidRDefault="006E2DBE" w:rsidP="006E2DBE">
                            <w:r>
                              <w:t xml:space="preserve"> * +</w:t>
                            </w:r>
                            <w:proofErr w:type="gramStart"/>
                            <w:r>
                              <w:t>getArea(</w:t>
                            </w:r>
                            <w:proofErr w:type="gramEnd"/>
                            <w:r>
                              <w:t>):double</w:t>
                            </w:r>
                          </w:p>
                          <w:p w14:paraId="2D2B5E40" w14:textId="77777777" w:rsidR="006E2DBE" w:rsidRDefault="006E2DBE" w:rsidP="006E2DBE">
                            <w:r>
                              <w:t xml:space="preserve"> * +</w:t>
                            </w:r>
                            <w:proofErr w:type="gramStart"/>
                            <w:r>
                              <w:t>getTubeLength(</w:t>
                            </w:r>
                            <w:proofErr w:type="gramEnd"/>
                            <w:r>
                              <w:t>):double</w:t>
                            </w:r>
                          </w:p>
                          <w:p w14:paraId="28145C06" w14:textId="27A5C390" w:rsidR="00F01ED7" w:rsidRDefault="006E2DBE" w:rsidP="006E2DBE">
                            <w:r>
                              <w:t xml:space="preserve"> * +</w:t>
                            </w:r>
                            <w:proofErr w:type="gramStart"/>
                            <w:r>
                              <w:t>getNumBrackets(</w:t>
                            </w:r>
                            <w:proofErr w:type="gramEnd"/>
                            <w: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D6E2C4" id="_x0000_s1027" type="#_x0000_t202" style="position:absolute;left:0;text-align:left;margin-left:0;margin-top:.1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">
                <v:textbox style="mso-fit-shape-to-text:t">
                  <w:txbxContent>
                    <w:p w14:paraId="723E51A3" w14:textId="1D4C465A" w:rsidR="006E2DBE" w:rsidRDefault="006E2DBE" w:rsidP="006E2DBE">
                      <w:r>
                        <w:t>RECTANGLE UML DIAGRAM</w:t>
                      </w:r>
                    </w:p>
                    <w:p w14:paraId="5BCECD27" w14:textId="77777777" w:rsidR="006E2DBE" w:rsidRDefault="006E2DBE" w:rsidP="006E2DBE">
                      <w:r>
                        <w:t xml:space="preserve"> * ----------------------</w:t>
                      </w:r>
                    </w:p>
                    <w:p w14:paraId="27A14396" w14:textId="77777777" w:rsidR="006E2DBE" w:rsidRDefault="006E2DBE" w:rsidP="006E2DBE">
                      <w:r>
                        <w:t xml:space="preserve"> * -</w:t>
                      </w:r>
                      <w:proofErr w:type="gramStart"/>
                      <w:r>
                        <w:t>width:double</w:t>
                      </w:r>
                      <w:proofErr w:type="gramEnd"/>
                    </w:p>
                    <w:p w14:paraId="70AA92FA" w14:textId="77777777" w:rsidR="006E2DBE" w:rsidRDefault="006E2DBE" w:rsidP="006E2DBE">
                      <w:r>
                        <w:t xml:space="preserve"> * -</w:t>
                      </w:r>
                      <w:proofErr w:type="gramStart"/>
                      <w:r>
                        <w:t>height:double</w:t>
                      </w:r>
                      <w:proofErr w:type="gramEnd"/>
                    </w:p>
                    <w:p w14:paraId="5AD57795" w14:textId="77777777" w:rsidR="006E2DBE" w:rsidRDefault="006E2DBE" w:rsidP="006E2DBE">
                      <w:r>
                        <w:t xml:space="preserve"> * -</w:t>
                      </w:r>
                      <w:proofErr w:type="gramStart"/>
                      <w:r>
                        <w:t>tubeLength:double</w:t>
                      </w:r>
                      <w:proofErr w:type="gramEnd"/>
                    </w:p>
                    <w:p w14:paraId="4A596539" w14:textId="77777777" w:rsidR="006E2DBE" w:rsidRDefault="006E2DBE" w:rsidP="006E2DBE">
                      <w:r>
                        <w:t xml:space="preserve"> * -bracket:int</w:t>
                      </w:r>
                    </w:p>
                    <w:p w14:paraId="628D0A3B" w14:textId="77777777" w:rsidR="006E2DBE" w:rsidRDefault="006E2DBE" w:rsidP="006E2DBE">
                      <w:r>
                        <w:t xml:space="preserve"> * ----------------</w:t>
                      </w:r>
                    </w:p>
                    <w:p w14:paraId="57CE610F" w14:textId="77777777" w:rsidR="006E2DBE" w:rsidRDefault="006E2DBE" w:rsidP="006E2DBE">
                      <w:r>
                        <w:t xml:space="preserve"> * +</w:t>
                      </w:r>
                      <w:proofErr w:type="gramStart"/>
                      <w:r>
                        <w:t>Rectangle(</w:t>
                      </w:r>
                      <w:proofErr w:type="gramEnd"/>
                      <w:r>
                        <w:t>)</w:t>
                      </w:r>
                    </w:p>
                    <w:p w14:paraId="236E5E4F" w14:textId="08B90D5F" w:rsidR="006E2DBE" w:rsidRDefault="006E2DBE" w:rsidP="006E2DBE">
                      <w:r>
                        <w:t xml:space="preserve"> * +</w:t>
                      </w:r>
                      <w:proofErr w:type="gramStart"/>
                      <w:r>
                        <w:t>Rectangle(</w:t>
                      </w:r>
                      <w:proofErr w:type="gramEnd"/>
                      <w:r>
                        <w:t>wi</w:t>
                      </w:r>
                      <w:r>
                        <w:t>d</w:t>
                      </w:r>
                      <w:r>
                        <w:t>th:double, height:double)</w:t>
                      </w:r>
                    </w:p>
                    <w:p w14:paraId="5C24B8B7" w14:textId="77777777" w:rsidR="006E2DBE" w:rsidRDefault="006E2DBE" w:rsidP="006E2DBE">
                      <w:r>
                        <w:t xml:space="preserve"> * +</w:t>
                      </w:r>
                      <w:proofErr w:type="gramStart"/>
                      <w:r>
                        <w:t>Rectangle(</w:t>
                      </w:r>
                      <w:proofErr w:type="gramEnd"/>
                      <w:r>
                        <w:t>width:double, color:string, filled:boolean)</w:t>
                      </w:r>
                    </w:p>
                    <w:p w14:paraId="07CF3148" w14:textId="77777777" w:rsidR="006E2DBE" w:rsidRDefault="006E2DBE" w:rsidP="006E2DBE">
                      <w:r>
                        <w:t xml:space="preserve"> * +</w:t>
                      </w:r>
                      <w:proofErr w:type="gramStart"/>
                      <w:r>
                        <w:t>getWidth(</w:t>
                      </w:r>
                      <w:proofErr w:type="gramEnd"/>
                      <w:r>
                        <w:t>):double</w:t>
                      </w:r>
                    </w:p>
                    <w:p w14:paraId="32A240BE" w14:textId="77777777" w:rsidR="006E2DBE" w:rsidRDefault="006E2DBE" w:rsidP="006E2DBE">
                      <w:r>
                        <w:t xml:space="preserve"> * +</w:t>
                      </w:r>
                      <w:proofErr w:type="gramStart"/>
                      <w:r>
                        <w:t>setWidth(</w:t>
                      </w:r>
                      <w:proofErr w:type="gramEnd"/>
                      <w:r>
                        <w:t>double width)</w:t>
                      </w:r>
                    </w:p>
                    <w:p w14:paraId="159A8B99" w14:textId="77777777" w:rsidR="006E2DBE" w:rsidRDefault="006E2DBE" w:rsidP="006E2DBE">
                      <w:r>
                        <w:t xml:space="preserve"> * +</w:t>
                      </w:r>
                      <w:proofErr w:type="gramStart"/>
                      <w:r>
                        <w:t>getHeight(</w:t>
                      </w:r>
                      <w:proofErr w:type="gramEnd"/>
                      <w:r>
                        <w:t>):double</w:t>
                      </w:r>
                    </w:p>
                    <w:p w14:paraId="64EA2680" w14:textId="77777777" w:rsidR="006E2DBE" w:rsidRDefault="006E2DBE" w:rsidP="006E2DBE">
                      <w:r>
                        <w:t xml:space="preserve"> * +setHeight(</w:t>
                      </w:r>
                      <w:proofErr w:type="gramStart"/>
                      <w:r>
                        <w:t>width:double</w:t>
                      </w:r>
                      <w:proofErr w:type="gramEnd"/>
                      <w:r>
                        <w:t>)</w:t>
                      </w:r>
                    </w:p>
                    <w:p w14:paraId="05D3E601" w14:textId="77777777" w:rsidR="006E2DBE" w:rsidRDefault="006E2DBE" w:rsidP="006E2DBE">
                      <w:r>
                        <w:t xml:space="preserve"> * +</w:t>
                      </w:r>
                      <w:proofErr w:type="gramStart"/>
                      <w:r>
                        <w:t>getArea(</w:t>
                      </w:r>
                      <w:proofErr w:type="gramEnd"/>
                      <w:r>
                        <w:t>):double</w:t>
                      </w:r>
                    </w:p>
                    <w:p w14:paraId="2D2B5E40" w14:textId="77777777" w:rsidR="006E2DBE" w:rsidRDefault="006E2DBE" w:rsidP="006E2DBE">
                      <w:r>
                        <w:t xml:space="preserve"> * +</w:t>
                      </w:r>
                      <w:proofErr w:type="gramStart"/>
                      <w:r>
                        <w:t>getTubeLength(</w:t>
                      </w:r>
                      <w:proofErr w:type="gramEnd"/>
                      <w:r>
                        <w:t>):double</w:t>
                      </w:r>
                    </w:p>
                    <w:p w14:paraId="28145C06" w14:textId="27A5C390" w:rsidR="00F01ED7" w:rsidRDefault="006E2DBE" w:rsidP="006E2DBE">
                      <w:r>
                        <w:t xml:space="preserve"> * +</w:t>
                      </w:r>
                      <w:proofErr w:type="gramStart"/>
                      <w:r>
                        <w:t>getNumBrackets(</w:t>
                      </w:r>
                      <w:proofErr w:type="gramEnd"/>
                      <w:r>
                        <w:t>):int;</w:t>
                      </w:r>
                    </w:p>
                  </w:txbxContent>
                </v:textbox>
                <w10:wrap type="square" anchorx="margin"/>
              </v:shape>
            </w:pict>
          </mc:Fallback>
        </mc:AlternateContent>
      </w:r>
    </w:p>
    <w:p w14:paraId="15DBBB9E" w14:textId="6AEB96D1" w:rsidR="00F01ED7" w:rsidRDefault="00F01ED7" w:rsidP="008E2E37">
      <w:pPr>
        <w:tabs>
          <w:tab w:val="center" w:pos="4680"/>
          <w:tab w:val="left" w:pos="6420"/>
        </w:tabs>
        <w:jc w:val="center"/>
        <w:rPr>
          <w:sz w:val="40"/>
          <w:szCs w:val="40"/>
        </w:rPr>
      </w:pPr>
    </w:p>
    <w:p w14:paraId="4706015B" w14:textId="01F499B3" w:rsidR="00F01ED7" w:rsidRDefault="00F01ED7" w:rsidP="008E2E37">
      <w:pPr>
        <w:tabs>
          <w:tab w:val="center" w:pos="4680"/>
          <w:tab w:val="left" w:pos="6420"/>
        </w:tabs>
        <w:jc w:val="center"/>
        <w:rPr>
          <w:sz w:val="40"/>
          <w:szCs w:val="40"/>
        </w:rPr>
      </w:pPr>
    </w:p>
    <w:p w14:paraId="5284EB6B" w14:textId="73BF48A6" w:rsidR="00F01ED7" w:rsidRDefault="00F01ED7" w:rsidP="008E2E37">
      <w:pPr>
        <w:tabs>
          <w:tab w:val="center" w:pos="4680"/>
          <w:tab w:val="left" w:pos="6420"/>
        </w:tabs>
        <w:jc w:val="center"/>
        <w:rPr>
          <w:sz w:val="40"/>
          <w:szCs w:val="40"/>
        </w:rPr>
      </w:pPr>
    </w:p>
    <w:p w14:paraId="7EBD3868" w14:textId="2360F8FB" w:rsidR="00F01ED7" w:rsidRDefault="00F01ED7" w:rsidP="008E2E37">
      <w:pPr>
        <w:tabs>
          <w:tab w:val="center" w:pos="4680"/>
          <w:tab w:val="left" w:pos="6420"/>
        </w:tabs>
        <w:jc w:val="center"/>
        <w:rPr>
          <w:sz w:val="40"/>
          <w:szCs w:val="40"/>
        </w:rPr>
      </w:pPr>
    </w:p>
    <w:p w14:paraId="2F95EE8E" w14:textId="42F924C6" w:rsidR="00F01ED7" w:rsidRDefault="00F01ED7" w:rsidP="008E2E37">
      <w:pPr>
        <w:tabs>
          <w:tab w:val="center" w:pos="4680"/>
          <w:tab w:val="left" w:pos="6420"/>
        </w:tabs>
        <w:jc w:val="center"/>
        <w:rPr>
          <w:sz w:val="40"/>
          <w:szCs w:val="40"/>
        </w:rPr>
      </w:pPr>
    </w:p>
    <w:p w14:paraId="234D8B02" w14:textId="7C9046FE" w:rsidR="00F01ED7" w:rsidRDefault="00F01ED7" w:rsidP="008E2E37">
      <w:pPr>
        <w:tabs>
          <w:tab w:val="center" w:pos="4680"/>
          <w:tab w:val="left" w:pos="6420"/>
        </w:tabs>
        <w:jc w:val="center"/>
        <w:rPr>
          <w:sz w:val="40"/>
          <w:szCs w:val="40"/>
        </w:rPr>
      </w:pPr>
    </w:p>
    <w:p w14:paraId="0E0EA8DC" w14:textId="139FFAE6" w:rsidR="00F01ED7" w:rsidRDefault="00F01ED7" w:rsidP="008E2E37">
      <w:pPr>
        <w:tabs>
          <w:tab w:val="center" w:pos="4680"/>
          <w:tab w:val="left" w:pos="6420"/>
        </w:tabs>
        <w:jc w:val="center"/>
        <w:rPr>
          <w:sz w:val="40"/>
          <w:szCs w:val="40"/>
        </w:rPr>
      </w:pPr>
    </w:p>
    <w:p w14:paraId="78C9BD41" w14:textId="312E97AF" w:rsidR="00F01ED7" w:rsidRDefault="00F01ED7" w:rsidP="008E2E37">
      <w:pPr>
        <w:tabs>
          <w:tab w:val="center" w:pos="4680"/>
          <w:tab w:val="left" w:pos="6420"/>
        </w:tabs>
        <w:jc w:val="center"/>
        <w:rPr>
          <w:sz w:val="40"/>
          <w:szCs w:val="40"/>
        </w:rPr>
      </w:pPr>
    </w:p>
    <w:p w14:paraId="1AAAC5DA" w14:textId="13605761" w:rsidR="00F01ED7" w:rsidRDefault="00F01ED7" w:rsidP="008E2E37">
      <w:pPr>
        <w:tabs>
          <w:tab w:val="center" w:pos="4680"/>
          <w:tab w:val="left" w:pos="6420"/>
        </w:tabs>
        <w:jc w:val="center"/>
        <w:rPr>
          <w:sz w:val="40"/>
          <w:szCs w:val="40"/>
        </w:rPr>
      </w:pPr>
    </w:p>
    <w:p w14:paraId="34B3EFD0" w14:textId="3B7ED229" w:rsidR="00F01ED7" w:rsidRDefault="00F01ED7" w:rsidP="008E2E37">
      <w:pPr>
        <w:tabs>
          <w:tab w:val="center" w:pos="4680"/>
          <w:tab w:val="left" w:pos="6420"/>
        </w:tabs>
        <w:jc w:val="center"/>
        <w:rPr>
          <w:sz w:val="40"/>
          <w:szCs w:val="40"/>
        </w:rPr>
      </w:pPr>
    </w:p>
    <w:p w14:paraId="0BBD02AA" w14:textId="0E201DC5" w:rsidR="00F01ED7" w:rsidRDefault="00F01ED7" w:rsidP="008E2E37">
      <w:pPr>
        <w:tabs>
          <w:tab w:val="center" w:pos="4680"/>
          <w:tab w:val="left" w:pos="6420"/>
        </w:tabs>
        <w:jc w:val="center"/>
        <w:rPr>
          <w:sz w:val="40"/>
          <w:szCs w:val="40"/>
        </w:rPr>
      </w:pPr>
    </w:p>
    <w:p w14:paraId="414F5906" w14:textId="3EB449B9" w:rsidR="00F01ED7" w:rsidRDefault="006E2DBE" w:rsidP="008E2E37">
      <w:pPr>
        <w:tabs>
          <w:tab w:val="center" w:pos="4680"/>
          <w:tab w:val="left" w:pos="6420"/>
        </w:tabs>
        <w:jc w:val="center"/>
        <w:rPr>
          <w:sz w:val="40"/>
          <w:szCs w:val="40"/>
        </w:rPr>
      </w:pPr>
      <w:r w:rsidRPr="00F01ED7">
        <w:rPr>
          <w:noProof/>
          <w:sz w:val="40"/>
          <w:szCs w:val="40"/>
        </w:rPr>
        <w:lastRenderedPageBreak/>
        <mc:AlternateContent>
          <mc:Choice Requires="wps">
            <w:drawing>
              <wp:anchor distT="45720" distB="45720" distL="114300" distR="114300" simplePos="0" relativeHeight="251661312" behindDoc="0" locked="0" layoutInCell="1" allowOverlap="1" wp14:anchorId="35125CBD" wp14:editId="4BEEC1F7">
                <wp:simplePos x="0" y="0"/>
                <wp:positionH relativeFrom="margin">
                  <wp:posOffset>4422155</wp:posOffset>
                </wp:positionH>
                <wp:positionV relativeFrom="paragraph">
                  <wp:posOffset>17574</wp:posOffset>
                </wp:positionV>
                <wp:extent cx="2360930" cy="1404620"/>
                <wp:effectExtent l="0" t="0" r="2286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9CCC3E" w14:textId="246C3838" w:rsidR="006E2DBE" w:rsidRDefault="006E2DBE" w:rsidP="006E2DBE">
                            <w:r>
                              <w:t>* Geometric Object Superclass UML DIAGRAM</w:t>
                            </w:r>
                          </w:p>
                          <w:p w14:paraId="1C5457F8" w14:textId="77777777" w:rsidR="006E2DBE" w:rsidRDefault="006E2DBE" w:rsidP="006E2DBE">
                            <w:r>
                              <w:t xml:space="preserve"> * ------------------------------</w:t>
                            </w:r>
                          </w:p>
                          <w:p w14:paraId="6ABF78B8" w14:textId="77777777" w:rsidR="006E2DBE" w:rsidRDefault="006E2DBE" w:rsidP="006E2DBE">
                            <w:r>
                              <w:t xml:space="preserve"> * -color: string</w:t>
                            </w:r>
                          </w:p>
                          <w:p w14:paraId="4E870A74" w14:textId="77777777" w:rsidR="006E2DBE" w:rsidRDefault="006E2DBE" w:rsidP="006E2DBE">
                            <w:r>
                              <w:t xml:space="preserve"> * -filled: boolean</w:t>
                            </w:r>
                          </w:p>
                          <w:p w14:paraId="2DA8D54A" w14:textId="77777777" w:rsidR="006E2DBE" w:rsidRDefault="006E2DBE" w:rsidP="006E2DBE">
                            <w:r>
                              <w:t xml:space="preserve"> * -dateCreated: string</w:t>
                            </w:r>
                          </w:p>
                          <w:p w14:paraId="410B46DC" w14:textId="77777777" w:rsidR="006E2DBE" w:rsidRDefault="006E2DBE" w:rsidP="006E2DBE">
                            <w:r>
                              <w:t xml:space="preserve"> * ------------------------------</w:t>
                            </w:r>
                          </w:p>
                          <w:p w14:paraId="68AA2AA1" w14:textId="77777777" w:rsidR="006E2DBE" w:rsidRDefault="006E2DBE" w:rsidP="006E2DBE">
                            <w:r>
                              <w:t xml:space="preserve"> * +</w:t>
                            </w:r>
                            <w:proofErr w:type="gramStart"/>
                            <w:r>
                              <w:t>GeometricObject(</w:t>
                            </w:r>
                            <w:proofErr w:type="gramEnd"/>
                            <w:r>
                              <w:t>)</w:t>
                            </w:r>
                          </w:p>
                          <w:p w14:paraId="633251FB" w14:textId="77777777" w:rsidR="006E2DBE" w:rsidRDefault="006E2DBE" w:rsidP="006E2DBE">
                            <w:r>
                              <w:t xml:space="preserve"> * +</w:t>
                            </w:r>
                            <w:proofErr w:type="gramStart"/>
                            <w:r>
                              <w:t>GeometricObject(</w:t>
                            </w:r>
                            <w:proofErr w:type="gramEnd"/>
                            <w:r>
                              <w:t>color: string, filled: boolean)</w:t>
                            </w:r>
                          </w:p>
                          <w:p w14:paraId="1C7FEED1" w14:textId="77777777" w:rsidR="006E2DBE" w:rsidRDefault="006E2DBE" w:rsidP="006E2DBE">
                            <w:r>
                              <w:t xml:space="preserve"> * +</w:t>
                            </w:r>
                            <w:proofErr w:type="gramStart"/>
                            <w:r>
                              <w:t>getColor(</w:t>
                            </w:r>
                            <w:proofErr w:type="gramEnd"/>
                            <w:r>
                              <w:t>): string</w:t>
                            </w:r>
                          </w:p>
                          <w:p w14:paraId="72F9793A" w14:textId="77777777" w:rsidR="006E2DBE" w:rsidRDefault="006E2DBE" w:rsidP="006E2DBE">
                            <w:r>
                              <w:t xml:space="preserve"> * +</w:t>
                            </w:r>
                            <w:proofErr w:type="gramStart"/>
                            <w:r>
                              <w:t>setColor(</w:t>
                            </w:r>
                            <w:proofErr w:type="gramEnd"/>
                            <w:r>
                              <w:t>color: string)</w:t>
                            </w:r>
                          </w:p>
                          <w:p w14:paraId="67AC93D7" w14:textId="77777777" w:rsidR="006E2DBE" w:rsidRDefault="006E2DBE" w:rsidP="006E2DBE">
                            <w:r>
                              <w:t xml:space="preserve"> * +</w:t>
                            </w:r>
                            <w:proofErr w:type="gramStart"/>
                            <w:r>
                              <w:t>isFilled(</w:t>
                            </w:r>
                            <w:proofErr w:type="gramEnd"/>
                            <w:r>
                              <w:t>): boolean</w:t>
                            </w:r>
                          </w:p>
                          <w:p w14:paraId="62B07CFD" w14:textId="77777777" w:rsidR="006E2DBE" w:rsidRDefault="006E2DBE" w:rsidP="006E2DBE">
                            <w:r>
                              <w:t xml:space="preserve"> * +</w:t>
                            </w:r>
                            <w:proofErr w:type="gramStart"/>
                            <w:r>
                              <w:t>setFilled(</w:t>
                            </w:r>
                            <w:proofErr w:type="gramEnd"/>
                            <w:r>
                              <w:t>filled: boolean)</w:t>
                            </w:r>
                          </w:p>
                          <w:p w14:paraId="27B7E69B" w14:textId="77777777" w:rsidR="006E2DBE" w:rsidRDefault="006E2DBE" w:rsidP="006E2DBE">
                            <w:r>
                              <w:t xml:space="preserve"> * +</w:t>
                            </w:r>
                            <w:proofErr w:type="gramStart"/>
                            <w:r>
                              <w:t>getDateCreated(</w:t>
                            </w:r>
                            <w:proofErr w:type="gramEnd"/>
                            <w:r>
                              <w:t>): string</w:t>
                            </w:r>
                          </w:p>
                          <w:p w14:paraId="551682FA" w14:textId="77777777" w:rsidR="006E2DBE" w:rsidRDefault="006E2DBE" w:rsidP="006E2DBE">
                            <w:r>
                              <w:t xml:space="preserve"> * +</w:t>
                            </w:r>
                            <w:proofErr w:type="gramStart"/>
                            <w:r>
                              <w:t>toString(</w:t>
                            </w:r>
                            <w:proofErr w:type="gramEnd"/>
                            <w:r>
                              <w:t>): string</w:t>
                            </w:r>
                          </w:p>
                          <w:p w14:paraId="5BAB9346" w14:textId="77777777" w:rsidR="006E2DBE" w:rsidRDefault="006E2DBE" w:rsidP="006E2DBE">
                            <w:r>
                              <w:t xml:space="preserve"> * +</w:t>
                            </w:r>
                            <w:proofErr w:type="gramStart"/>
                            <w:r>
                              <w:t>getTubeLength(</w:t>
                            </w:r>
                            <w:proofErr w:type="gramEnd"/>
                            <w:r>
                              <w:t>):double</w:t>
                            </w:r>
                          </w:p>
                          <w:p w14:paraId="3E5BCB35" w14:textId="12D22F45" w:rsidR="00F01ED7" w:rsidRDefault="006E2DBE" w:rsidP="006E2DBE">
                            <w:r>
                              <w:t xml:space="preserve"> * +</w:t>
                            </w:r>
                            <w:proofErr w:type="gramStart"/>
                            <w:r>
                              <w:t>getNumBrackets(</w:t>
                            </w:r>
                            <w:proofErr w:type="gramEnd"/>
                            <w: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125CBD" id="_x0000_s1028" type="#_x0000_t202" style="position:absolute;left:0;text-align:left;margin-left:348.2pt;margin-top:1.4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">
                <v:textbox style="mso-fit-shape-to-text:t">
                  <w:txbxContent>
                    <w:p w14:paraId="6A9CCC3E" w14:textId="246C3838" w:rsidR="006E2DBE" w:rsidRDefault="006E2DBE" w:rsidP="006E2DBE">
                      <w:r>
                        <w:t>* Geometric Object Superclass UML DIAGRAM</w:t>
                      </w:r>
                    </w:p>
                    <w:p w14:paraId="1C5457F8" w14:textId="77777777" w:rsidR="006E2DBE" w:rsidRDefault="006E2DBE" w:rsidP="006E2DBE">
                      <w:r>
                        <w:t xml:space="preserve"> * ------------------------------</w:t>
                      </w:r>
                    </w:p>
                    <w:p w14:paraId="6ABF78B8" w14:textId="77777777" w:rsidR="006E2DBE" w:rsidRDefault="006E2DBE" w:rsidP="006E2DBE">
                      <w:r>
                        <w:t xml:space="preserve"> * -color: string</w:t>
                      </w:r>
                    </w:p>
                    <w:p w14:paraId="4E870A74" w14:textId="77777777" w:rsidR="006E2DBE" w:rsidRDefault="006E2DBE" w:rsidP="006E2DBE">
                      <w:r>
                        <w:t xml:space="preserve"> * -filled: boolean</w:t>
                      </w:r>
                    </w:p>
                    <w:p w14:paraId="2DA8D54A" w14:textId="77777777" w:rsidR="006E2DBE" w:rsidRDefault="006E2DBE" w:rsidP="006E2DBE">
                      <w:r>
                        <w:t xml:space="preserve"> * -dateCreated: string</w:t>
                      </w:r>
                    </w:p>
                    <w:p w14:paraId="410B46DC" w14:textId="77777777" w:rsidR="006E2DBE" w:rsidRDefault="006E2DBE" w:rsidP="006E2DBE">
                      <w:r>
                        <w:t xml:space="preserve"> * ------------------------------</w:t>
                      </w:r>
                    </w:p>
                    <w:p w14:paraId="68AA2AA1" w14:textId="77777777" w:rsidR="006E2DBE" w:rsidRDefault="006E2DBE" w:rsidP="006E2DBE">
                      <w:r>
                        <w:t xml:space="preserve"> * +</w:t>
                      </w:r>
                      <w:proofErr w:type="gramStart"/>
                      <w:r>
                        <w:t>GeometricObject(</w:t>
                      </w:r>
                      <w:proofErr w:type="gramEnd"/>
                      <w:r>
                        <w:t>)</w:t>
                      </w:r>
                    </w:p>
                    <w:p w14:paraId="633251FB" w14:textId="77777777" w:rsidR="006E2DBE" w:rsidRDefault="006E2DBE" w:rsidP="006E2DBE">
                      <w:r>
                        <w:t xml:space="preserve"> * +</w:t>
                      </w:r>
                      <w:proofErr w:type="gramStart"/>
                      <w:r>
                        <w:t>GeometricObject(</w:t>
                      </w:r>
                      <w:proofErr w:type="gramEnd"/>
                      <w:r>
                        <w:t>color: string, filled: boolean)</w:t>
                      </w:r>
                    </w:p>
                    <w:p w14:paraId="1C7FEED1" w14:textId="77777777" w:rsidR="006E2DBE" w:rsidRDefault="006E2DBE" w:rsidP="006E2DBE">
                      <w:r>
                        <w:t xml:space="preserve"> * +</w:t>
                      </w:r>
                      <w:proofErr w:type="gramStart"/>
                      <w:r>
                        <w:t>getColor(</w:t>
                      </w:r>
                      <w:proofErr w:type="gramEnd"/>
                      <w:r>
                        <w:t>): string</w:t>
                      </w:r>
                    </w:p>
                    <w:p w14:paraId="72F9793A" w14:textId="77777777" w:rsidR="006E2DBE" w:rsidRDefault="006E2DBE" w:rsidP="006E2DBE">
                      <w:r>
                        <w:t xml:space="preserve"> * +</w:t>
                      </w:r>
                      <w:proofErr w:type="gramStart"/>
                      <w:r>
                        <w:t>setColor(</w:t>
                      </w:r>
                      <w:proofErr w:type="gramEnd"/>
                      <w:r>
                        <w:t>color: string)</w:t>
                      </w:r>
                    </w:p>
                    <w:p w14:paraId="67AC93D7" w14:textId="77777777" w:rsidR="006E2DBE" w:rsidRDefault="006E2DBE" w:rsidP="006E2DBE">
                      <w:r>
                        <w:t xml:space="preserve"> * +</w:t>
                      </w:r>
                      <w:proofErr w:type="gramStart"/>
                      <w:r>
                        <w:t>isFilled(</w:t>
                      </w:r>
                      <w:proofErr w:type="gramEnd"/>
                      <w:r>
                        <w:t>): boolean</w:t>
                      </w:r>
                    </w:p>
                    <w:p w14:paraId="62B07CFD" w14:textId="77777777" w:rsidR="006E2DBE" w:rsidRDefault="006E2DBE" w:rsidP="006E2DBE">
                      <w:r>
                        <w:t xml:space="preserve"> * +</w:t>
                      </w:r>
                      <w:proofErr w:type="gramStart"/>
                      <w:r>
                        <w:t>setFilled(</w:t>
                      </w:r>
                      <w:proofErr w:type="gramEnd"/>
                      <w:r>
                        <w:t>filled: boolean)</w:t>
                      </w:r>
                    </w:p>
                    <w:p w14:paraId="27B7E69B" w14:textId="77777777" w:rsidR="006E2DBE" w:rsidRDefault="006E2DBE" w:rsidP="006E2DBE">
                      <w:r>
                        <w:t xml:space="preserve"> * +</w:t>
                      </w:r>
                      <w:proofErr w:type="gramStart"/>
                      <w:r>
                        <w:t>getDateCreated(</w:t>
                      </w:r>
                      <w:proofErr w:type="gramEnd"/>
                      <w:r>
                        <w:t>): string</w:t>
                      </w:r>
                    </w:p>
                    <w:p w14:paraId="551682FA" w14:textId="77777777" w:rsidR="006E2DBE" w:rsidRDefault="006E2DBE" w:rsidP="006E2DBE">
                      <w:r>
                        <w:t xml:space="preserve"> * +</w:t>
                      </w:r>
                      <w:proofErr w:type="gramStart"/>
                      <w:r>
                        <w:t>toString(</w:t>
                      </w:r>
                      <w:proofErr w:type="gramEnd"/>
                      <w:r>
                        <w:t>): string</w:t>
                      </w:r>
                    </w:p>
                    <w:p w14:paraId="5BAB9346" w14:textId="77777777" w:rsidR="006E2DBE" w:rsidRDefault="006E2DBE" w:rsidP="006E2DBE">
                      <w:r>
                        <w:t xml:space="preserve"> * +</w:t>
                      </w:r>
                      <w:proofErr w:type="gramStart"/>
                      <w:r>
                        <w:t>getTubeLength(</w:t>
                      </w:r>
                      <w:proofErr w:type="gramEnd"/>
                      <w:r>
                        <w:t>):double</w:t>
                      </w:r>
                    </w:p>
                    <w:p w14:paraId="3E5BCB35" w14:textId="12D22F45" w:rsidR="00F01ED7" w:rsidRDefault="006E2DBE" w:rsidP="006E2DBE">
                      <w:r>
                        <w:t xml:space="preserve"> * +</w:t>
                      </w:r>
                      <w:proofErr w:type="gramStart"/>
                      <w:r>
                        <w:t>getNumBrackets(</w:t>
                      </w:r>
                      <w:proofErr w:type="gramEnd"/>
                      <w:r>
                        <w:t>):int</w:t>
                      </w:r>
                    </w:p>
                  </w:txbxContent>
                </v:textbox>
                <w10:wrap type="square" anchorx="margin"/>
              </v:shape>
            </w:pict>
          </mc:Fallback>
        </mc:AlternateContent>
      </w:r>
      <w:r w:rsidRPr="00F01ED7">
        <w:rPr>
          <w:noProof/>
          <w:sz w:val="40"/>
          <w:szCs w:val="40"/>
        </w:rPr>
        <mc:AlternateContent>
          <mc:Choice Requires="wps">
            <w:drawing>
              <wp:anchor distT="45720" distB="45720" distL="114300" distR="114300" simplePos="0" relativeHeight="251667456" behindDoc="0" locked="0" layoutInCell="1" allowOverlap="1" wp14:anchorId="36960290" wp14:editId="67D384F2">
                <wp:simplePos x="0" y="0"/>
                <wp:positionH relativeFrom="margin">
                  <wp:posOffset>1966211</wp:posOffset>
                </wp:positionH>
                <wp:positionV relativeFrom="paragraph">
                  <wp:posOffset>8270</wp:posOffset>
                </wp:positionV>
                <wp:extent cx="2360930" cy="1404620"/>
                <wp:effectExtent l="0" t="0" r="22860"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27E86CD" w14:textId="08BC1920" w:rsidR="006E2DBE" w:rsidRDefault="006E2DBE" w:rsidP="006E2DBE">
                            <w:r>
                              <w:t>* CIRCLE CLASS UML</w:t>
                            </w:r>
                          </w:p>
                          <w:p w14:paraId="4B06220A" w14:textId="77777777" w:rsidR="006E2DBE" w:rsidRDefault="006E2DBE" w:rsidP="006E2DBE">
                            <w:r>
                              <w:t xml:space="preserve"> * -----------------</w:t>
                            </w:r>
                          </w:p>
                          <w:p w14:paraId="4554C2FC" w14:textId="77777777" w:rsidR="006E2DBE" w:rsidRDefault="006E2DBE" w:rsidP="006E2DBE">
                            <w:r>
                              <w:t xml:space="preserve"> * -radius: double</w:t>
                            </w:r>
                          </w:p>
                          <w:p w14:paraId="5FC916DC" w14:textId="77777777" w:rsidR="006E2DBE" w:rsidRDefault="006E2DBE" w:rsidP="006E2DBE">
                            <w:r>
                              <w:t xml:space="preserve"> * -diameter: double</w:t>
                            </w:r>
                          </w:p>
                          <w:p w14:paraId="407EE38B" w14:textId="77777777" w:rsidR="006E2DBE" w:rsidRDefault="006E2DBE" w:rsidP="006E2DBE">
                            <w:r>
                              <w:t xml:space="preserve"> * -</w:t>
                            </w:r>
                            <w:proofErr w:type="gramStart"/>
                            <w:r>
                              <w:t>tubeLength:double</w:t>
                            </w:r>
                            <w:proofErr w:type="gramEnd"/>
                          </w:p>
                          <w:p w14:paraId="5EEC1B5E" w14:textId="77777777" w:rsidR="006E2DBE" w:rsidRDefault="006E2DBE" w:rsidP="006E2DBE">
                            <w:r>
                              <w:t xml:space="preserve"> * -bracket:int</w:t>
                            </w:r>
                          </w:p>
                          <w:p w14:paraId="22E2D71E" w14:textId="77777777" w:rsidR="006E2DBE" w:rsidRDefault="006E2DBE" w:rsidP="006E2DBE">
                            <w:r>
                              <w:t xml:space="preserve"> * ---------------------</w:t>
                            </w:r>
                          </w:p>
                          <w:p w14:paraId="736357F0" w14:textId="77777777" w:rsidR="006E2DBE" w:rsidRDefault="006E2DBE" w:rsidP="006E2DBE">
                            <w:r>
                              <w:t xml:space="preserve"> * +</w:t>
                            </w:r>
                            <w:proofErr w:type="gramStart"/>
                            <w:r>
                              <w:t>Circle(</w:t>
                            </w:r>
                            <w:proofErr w:type="gramEnd"/>
                            <w:r>
                              <w:t>)</w:t>
                            </w:r>
                          </w:p>
                          <w:p w14:paraId="45317B50" w14:textId="77777777" w:rsidR="006E2DBE" w:rsidRDefault="006E2DBE" w:rsidP="006E2DBE">
                            <w:r>
                              <w:t xml:space="preserve"> * +Circle(</w:t>
                            </w:r>
                            <w:proofErr w:type="gramStart"/>
                            <w:r>
                              <w:t>diameter:double</w:t>
                            </w:r>
                            <w:proofErr w:type="gramEnd"/>
                            <w:r>
                              <w:t>)</w:t>
                            </w:r>
                          </w:p>
                          <w:p w14:paraId="16547FE9" w14:textId="77777777" w:rsidR="006E2DBE" w:rsidRDefault="006E2DBE" w:rsidP="006E2DBE">
                            <w:r>
                              <w:t xml:space="preserve"> * +</w:t>
                            </w:r>
                            <w:proofErr w:type="gramStart"/>
                            <w:r>
                              <w:t>getRadius(</w:t>
                            </w:r>
                            <w:proofErr w:type="gramEnd"/>
                            <w:r>
                              <w:t>):double</w:t>
                            </w:r>
                          </w:p>
                          <w:p w14:paraId="42BBCAF0" w14:textId="77777777" w:rsidR="006E2DBE" w:rsidRDefault="006E2DBE" w:rsidP="006E2DBE">
                            <w:r>
                              <w:t xml:space="preserve"> * +setRadius(</w:t>
                            </w:r>
                            <w:proofErr w:type="gramStart"/>
                            <w:r>
                              <w:t>radius:double</w:t>
                            </w:r>
                            <w:proofErr w:type="gramEnd"/>
                            <w:r>
                              <w:t>)</w:t>
                            </w:r>
                          </w:p>
                          <w:p w14:paraId="396522FE" w14:textId="77777777" w:rsidR="006E2DBE" w:rsidRDefault="006E2DBE" w:rsidP="006E2DBE">
                            <w:r>
                              <w:t xml:space="preserve"> * +</w:t>
                            </w:r>
                            <w:proofErr w:type="gramStart"/>
                            <w:r>
                              <w:t>getArea(</w:t>
                            </w:r>
                            <w:proofErr w:type="gramEnd"/>
                            <w:r>
                              <w:t>):double</w:t>
                            </w:r>
                          </w:p>
                          <w:p w14:paraId="77FC40E3" w14:textId="77777777" w:rsidR="006E2DBE" w:rsidRDefault="006E2DBE" w:rsidP="006E2DBE">
                            <w:r>
                              <w:t xml:space="preserve"> * +</w:t>
                            </w:r>
                            <w:proofErr w:type="gramStart"/>
                            <w:r>
                              <w:t>getDiameter(</w:t>
                            </w:r>
                            <w:proofErr w:type="gramEnd"/>
                            <w:r>
                              <w:t>):double</w:t>
                            </w:r>
                          </w:p>
                          <w:p w14:paraId="235243C5" w14:textId="77777777" w:rsidR="006E2DBE" w:rsidRDefault="006E2DBE" w:rsidP="006E2DBE">
                            <w:r>
                              <w:t xml:space="preserve"> * +setDiameter(</w:t>
                            </w:r>
                            <w:proofErr w:type="gramStart"/>
                            <w:r>
                              <w:t>diameter:double</w:t>
                            </w:r>
                            <w:proofErr w:type="gramEnd"/>
                            <w:r>
                              <w:t>)</w:t>
                            </w:r>
                          </w:p>
                          <w:p w14:paraId="25FEA76C" w14:textId="77777777" w:rsidR="006E2DBE" w:rsidRDefault="006E2DBE" w:rsidP="006E2DBE">
                            <w:r>
                              <w:t xml:space="preserve"> * +</w:t>
                            </w:r>
                            <w:proofErr w:type="gramStart"/>
                            <w:r>
                              <w:t>getTubeLength(</w:t>
                            </w:r>
                            <w:proofErr w:type="gramEnd"/>
                            <w:r>
                              <w:t>):double</w:t>
                            </w:r>
                          </w:p>
                          <w:p w14:paraId="35699F52" w14:textId="77777777" w:rsidR="006E2DBE" w:rsidRDefault="006E2DBE" w:rsidP="006E2DBE">
                            <w:r>
                              <w:t xml:space="preserve"> * +</w:t>
                            </w:r>
                            <w:proofErr w:type="gramStart"/>
                            <w:r>
                              <w:t>printCircle(</w:t>
                            </w:r>
                            <w:proofErr w:type="gramEnd"/>
                            <w:r>
                              <w:t>):String</w:t>
                            </w:r>
                          </w:p>
                          <w:p w14:paraId="4568C09D" w14:textId="3745B84C" w:rsidR="00F01ED7" w:rsidRDefault="006E2DBE" w:rsidP="006E2DBE">
                            <w:r>
                              <w:t xml:space="preserve"> * +</w:t>
                            </w:r>
                            <w:proofErr w:type="gramStart"/>
                            <w:r>
                              <w:t>getNumBrackets(</w:t>
                            </w:r>
                            <w:proofErr w:type="gramEnd"/>
                            <w: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960290" id="_x0000_s1029" type="#_x0000_t202" style="position:absolute;left:0;text-align:left;margin-left:154.8pt;margin-top:.6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">
                <v:textbox style="mso-fit-shape-to-text:t">
                  <w:txbxContent>
                    <w:p w14:paraId="027E86CD" w14:textId="08BC1920" w:rsidR="006E2DBE" w:rsidRDefault="006E2DBE" w:rsidP="006E2DBE">
                      <w:r>
                        <w:t>* CIRCLE CLASS UML</w:t>
                      </w:r>
                    </w:p>
                    <w:p w14:paraId="4B06220A" w14:textId="77777777" w:rsidR="006E2DBE" w:rsidRDefault="006E2DBE" w:rsidP="006E2DBE">
                      <w:r>
                        <w:t xml:space="preserve"> * -----------------</w:t>
                      </w:r>
                    </w:p>
                    <w:p w14:paraId="4554C2FC" w14:textId="77777777" w:rsidR="006E2DBE" w:rsidRDefault="006E2DBE" w:rsidP="006E2DBE">
                      <w:r>
                        <w:t xml:space="preserve"> * -radius: double</w:t>
                      </w:r>
                    </w:p>
                    <w:p w14:paraId="5FC916DC" w14:textId="77777777" w:rsidR="006E2DBE" w:rsidRDefault="006E2DBE" w:rsidP="006E2DBE">
                      <w:r>
                        <w:t xml:space="preserve"> * -diameter: double</w:t>
                      </w:r>
                    </w:p>
                    <w:p w14:paraId="407EE38B" w14:textId="77777777" w:rsidR="006E2DBE" w:rsidRDefault="006E2DBE" w:rsidP="006E2DBE">
                      <w:r>
                        <w:t xml:space="preserve"> * -</w:t>
                      </w:r>
                      <w:proofErr w:type="gramStart"/>
                      <w:r>
                        <w:t>tubeLength:double</w:t>
                      </w:r>
                      <w:proofErr w:type="gramEnd"/>
                    </w:p>
                    <w:p w14:paraId="5EEC1B5E" w14:textId="77777777" w:rsidR="006E2DBE" w:rsidRDefault="006E2DBE" w:rsidP="006E2DBE">
                      <w:r>
                        <w:t xml:space="preserve"> * -bracket:int</w:t>
                      </w:r>
                    </w:p>
                    <w:p w14:paraId="22E2D71E" w14:textId="77777777" w:rsidR="006E2DBE" w:rsidRDefault="006E2DBE" w:rsidP="006E2DBE">
                      <w:r>
                        <w:t xml:space="preserve"> * ---------------------</w:t>
                      </w:r>
                    </w:p>
                    <w:p w14:paraId="736357F0" w14:textId="77777777" w:rsidR="006E2DBE" w:rsidRDefault="006E2DBE" w:rsidP="006E2DBE">
                      <w:r>
                        <w:t xml:space="preserve"> * +</w:t>
                      </w:r>
                      <w:proofErr w:type="gramStart"/>
                      <w:r>
                        <w:t>Circle(</w:t>
                      </w:r>
                      <w:proofErr w:type="gramEnd"/>
                      <w:r>
                        <w:t>)</w:t>
                      </w:r>
                    </w:p>
                    <w:p w14:paraId="45317B50" w14:textId="77777777" w:rsidR="006E2DBE" w:rsidRDefault="006E2DBE" w:rsidP="006E2DBE">
                      <w:r>
                        <w:t xml:space="preserve"> * +Circle(</w:t>
                      </w:r>
                      <w:proofErr w:type="gramStart"/>
                      <w:r>
                        <w:t>diameter:double</w:t>
                      </w:r>
                      <w:proofErr w:type="gramEnd"/>
                      <w:r>
                        <w:t>)</w:t>
                      </w:r>
                    </w:p>
                    <w:p w14:paraId="16547FE9" w14:textId="77777777" w:rsidR="006E2DBE" w:rsidRDefault="006E2DBE" w:rsidP="006E2DBE">
                      <w:r>
                        <w:t xml:space="preserve"> * +</w:t>
                      </w:r>
                      <w:proofErr w:type="gramStart"/>
                      <w:r>
                        <w:t>getRadius(</w:t>
                      </w:r>
                      <w:proofErr w:type="gramEnd"/>
                      <w:r>
                        <w:t>):double</w:t>
                      </w:r>
                    </w:p>
                    <w:p w14:paraId="42BBCAF0" w14:textId="77777777" w:rsidR="006E2DBE" w:rsidRDefault="006E2DBE" w:rsidP="006E2DBE">
                      <w:r>
                        <w:t xml:space="preserve"> * +setRadius(</w:t>
                      </w:r>
                      <w:proofErr w:type="gramStart"/>
                      <w:r>
                        <w:t>radius:double</w:t>
                      </w:r>
                      <w:proofErr w:type="gramEnd"/>
                      <w:r>
                        <w:t>)</w:t>
                      </w:r>
                    </w:p>
                    <w:p w14:paraId="396522FE" w14:textId="77777777" w:rsidR="006E2DBE" w:rsidRDefault="006E2DBE" w:rsidP="006E2DBE">
                      <w:r>
                        <w:t xml:space="preserve"> * +</w:t>
                      </w:r>
                      <w:proofErr w:type="gramStart"/>
                      <w:r>
                        <w:t>getArea(</w:t>
                      </w:r>
                      <w:proofErr w:type="gramEnd"/>
                      <w:r>
                        <w:t>):double</w:t>
                      </w:r>
                    </w:p>
                    <w:p w14:paraId="77FC40E3" w14:textId="77777777" w:rsidR="006E2DBE" w:rsidRDefault="006E2DBE" w:rsidP="006E2DBE">
                      <w:r>
                        <w:t xml:space="preserve"> * +</w:t>
                      </w:r>
                      <w:proofErr w:type="gramStart"/>
                      <w:r>
                        <w:t>getDiameter(</w:t>
                      </w:r>
                      <w:proofErr w:type="gramEnd"/>
                      <w:r>
                        <w:t>):double</w:t>
                      </w:r>
                    </w:p>
                    <w:p w14:paraId="235243C5" w14:textId="77777777" w:rsidR="006E2DBE" w:rsidRDefault="006E2DBE" w:rsidP="006E2DBE">
                      <w:r>
                        <w:t xml:space="preserve"> * +setDiameter(</w:t>
                      </w:r>
                      <w:proofErr w:type="gramStart"/>
                      <w:r>
                        <w:t>diameter:double</w:t>
                      </w:r>
                      <w:proofErr w:type="gramEnd"/>
                      <w:r>
                        <w:t>)</w:t>
                      </w:r>
                    </w:p>
                    <w:p w14:paraId="25FEA76C" w14:textId="77777777" w:rsidR="006E2DBE" w:rsidRDefault="006E2DBE" w:rsidP="006E2DBE">
                      <w:r>
                        <w:t xml:space="preserve"> * +</w:t>
                      </w:r>
                      <w:proofErr w:type="gramStart"/>
                      <w:r>
                        <w:t>getTubeLength(</w:t>
                      </w:r>
                      <w:proofErr w:type="gramEnd"/>
                      <w:r>
                        <w:t>):double</w:t>
                      </w:r>
                    </w:p>
                    <w:p w14:paraId="35699F52" w14:textId="77777777" w:rsidR="006E2DBE" w:rsidRDefault="006E2DBE" w:rsidP="006E2DBE">
                      <w:r>
                        <w:t xml:space="preserve"> * +</w:t>
                      </w:r>
                      <w:proofErr w:type="gramStart"/>
                      <w:r>
                        <w:t>printCircle(</w:t>
                      </w:r>
                      <w:proofErr w:type="gramEnd"/>
                      <w:r>
                        <w:t>):String</w:t>
                      </w:r>
                    </w:p>
                    <w:p w14:paraId="4568C09D" w14:textId="3745B84C" w:rsidR="00F01ED7" w:rsidRDefault="006E2DBE" w:rsidP="006E2DBE">
                      <w:r>
                        <w:t xml:space="preserve"> * +</w:t>
                      </w:r>
                      <w:proofErr w:type="gramStart"/>
                      <w:r>
                        <w:t>getNumBrackets(</w:t>
                      </w:r>
                      <w:proofErr w:type="gramEnd"/>
                      <w:r>
                        <w:t>):int</w:t>
                      </w:r>
                    </w:p>
                  </w:txbxContent>
                </v:textbox>
                <w10:wrap type="square" anchorx="margin"/>
              </v:shape>
            </w:pict>
          </mc:Fallback>
        </mc:AlternateContent>
      </w:r>
      <w:r w:rsidRPr="00F01ED7">
        <w:rPr>
          <w:noProof/>
          <w:sz w:val="40"/>
          <w:szCs w:val="40"/>
        </w:rPr>
        <mc:AlternateContent>
          <mc:Choice Requires="wps">
            <w:drawing>
              <wp:anchor distT="45720" distB="45720" distL="114300" distR="114300" simplePos="0" relativeHeight="251663360" behindDoc="0" locked="0" layoutInCell="1" allowOverlap="1" wp14:anchorId="5BD900C0" wp14:editId="78602CB1">
                <wp:simplePos x="0" y="0"/>
                <wp:positionH relativeFrom="margin">
                  <wp:posOffset>-585662</wp:posOffset>
                </wp:positionH>
                <wp:positionV relativeFrom="paragraph">
                  <wp:posOffset>443</wp:posOffset>
                </wp:positionV>
                <wp:extent cx="2360930" cy="1404620"/>
                <wp:effectExtent l="0" t="0" r="2286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E18A82" w14:textId="6E0DDA2B" w:rsidR="006E2DBE" w:rsidRDefault="006E2DBE" w:rsidP="006E2DBE">
                            <w:r>
                              <w:t>* TRIANGLE CLASS UML</w:t>
                            </w:r>
                          </w:p>
                          <w:p w14:paraId="528B97A9" w14:textId="77777777" w:rsidR="006E2DBE" w:rsidRDefault="006E2DBE" w:rsidP="006E2DBE">
                            <w:r>
                              <w:t xml:space="preserve"> * -------------------</w:t>
                            </w:r>
                          </w:p>
                          <w:p w14:paraId="50460097" w14:textId="77777777" w:rsidR="006E2DBE" w:rsidRDefault="006E2DBE" w:rsidP="006E2DBE">
                            <w:r>
                              <w:t xml:space="preserve"> * -side</w:t>
                            </w:r>
                            <w:proofErr w:type="gramStart"/>
                            <w:r>
                              <w:t>1:double</w:t>
                            </w:r>
                            <w:proofErr w:type="gramEnd"/>
                          </w:p>
                          <w:p w14:paraId="289184A9" w14:textId="77777777" w:rsidR="006E2DBE" w:rsidRDefault="006E2DBE" w:rsidP="006E2DBE">
                            <w:r>
                              <w:t xml:space="preserve"> * -side</w:t>
                            </w:r>
                            <w:proofErr w:type="gramStart"/>
                            <w:r>
                              <w:t>2:double</w:t>
                            </w:r>
                            <w:proofErr w:type="gramEnd"/>
                          </w:p>
                          <w:p w14:paraId="719B1F22" w14:textId="77777777" w:rsidR="006E2DBE" w:rsidRDefault="006E2DBE" w:rsidP="006E2DBE">
                            <w:r>
                              <w:t xml:space="preserve"> * -side</w:t>
                            </w:r>
                            <w:proofErr w:type="gramStart"/>
                            <w:r>
                              <w:t>3:double</w:t>
                            </w:r>
                            <w:proofErr w:type="gramEnd"/>
                          </w:p>
                          <w:p w14:paraId="67065016" w14:textId="77777777" w:rsidR="006E2DBE" w:rsidRDefault="006E2DBE" w:rsidP="006E2DBE">
                            <w:r>
                              <w:t xml:space="preserve"> * -</w:t>
                            </w:r>
                            <w:proofErr w:type="gramStart"/>
                            <w:r>
                              <w:t>tubeLength:double</w:t>
                            </w:r>
                            <w:proofErr w:type="gramEnd"/>
                          </w:p>
                          <w:p w14:paraId="783B5C31" w14:textId="77777777" w:rsidR="006E2DBE" w:rsidRDefault="006E2DBE" w:rsidP="006E2DBE">
                            <w:r>
                              <w:t xml:space="preserve"> * -bracket:int</w:t>
                            </w:r>
                          </w:p>
                          <w:p w14:paraId="184CBBD7" w14:textId="77777777" w:rsidR="006E2DBE" w:rsidRDefault="006E2DBE" w:rsidP="006E2DBE">
                            <w:r>
                              <w:t xml:space="preserve"> * ---------------</w:t>
                            </w:r>
                          </w:p>
                          <w:p w14:paraId="52CEDA48" w14:textId="77777777" w:rsidR="006E2DBE" w:rsidRDefault="006E2DBE" w:rsidP="006E2DBE">
                            <w:r>
                              <w:t xml:space="preserve"> * +</w:t>
                            </w:r>
                            <w:proofErr w:type="gramStart"/>
                            <w:r>
                              <w:t>Triangle(</w:t>
                            </w:r>
                            <w:proofErr w:type="gramEnd"/>
                            <w:r>
                              <w:t>):</w:t>
                            </w:r>
                          </w:p>
                          <w:p w14:paraId="6498D851" w14:textId="77777777" w:rsidR="006E2DBE" w:rsidRDefault="006E2DBE" w:rsidP="006E2DBE">
                            <w:r>
                              <w:t xml:space="preserve"> * +Triangle(side</w:t>
                            </w:r>
                            <w:proofErr w:type="gramStart"/>
                            <w:r>
                              <w:t>1:double</w:t>
                            </w:r>
                            <w:proofErr w:type="gramEnd"/>
                            <w:r>
                              <w:t>,side2:double,side3:double)</w:t>
                            </w:r>
                          </w:p>
                          <w:p w14:paraId="56AF854C" w14:textId="77777777" w:rsidR="006E2DBE" w:rsidRDefault="006E2DBE" w:rsidP="006E2DBE">
                            <w:r>
                              <w:t xml:space="preserve"> * +getSide1(</w:t>
                            </w:r>
                            <w:proofErr w:type="gramStart"/>
                            <w:r>
                              <w:t>):double</w:t>
                            </w:r>
                            <w:proofErr w:type="gramEnd"/>
                          </w:p>
                          <w:p w14:paraId="2699A7B3" w14:textId="77777777" w:rsidR="006E2DBE" w:rsidRDefault="006E2DBE" w:rsidP="006E2DBE">
                            <w:r>
                              <w:t xml:space="preserve"> * +getSide2(</w:t>
                            </w:r>
                            <w:proofErr w:type="gramStart"/>
                            <w:r>
                              <w:t>):double</w:t>
                            </w:r>
                            <w:proofErr w:type="gramEnd"/>
                          </w:p>
                          <w:p w14:paraId="6FC357DD" w14:textId="77777777" w:rsidR="006E2DBE" w:rsidRDefault="006E2DBE" w:rsidP="006E2DBE">
                            <w:r>
                              <w:t xml:space="preserve"> * +getSide3(</w:t>
                            </w:r>
                            <w:proofErr w:type="gramStart"/>
                            <w:r>
                              <w:t>):double</w:t>
                            </w:r>
                            <w:proofErr w:type="gramEnd"/>
                          </w:p>
                          <w:p w14:paraId="340EB152" w14:textId="77777777" w:rsidR="006E2DBE" w:rsidRDefault="006E2DBE" w:rsidP="006E2DBE">
                            <w:r>
                              <w:t xml:space="preserve"> * +setSide1(side</w:t>
                            </w:r>
                            <w:proofErr w:type="gramStart"/>
                            <w:r>
                              <w:t>1:double</w:t>
                            </w:r>
                            <w:proofErr w:type="gramEnd"/>
                            <w:r>
                              <w:t>):</w:t>
                            </w:r>
                          </w:p>
                          <w:p w14:paraId="32B57054" w14:textId="77777777" w:rsidR="006E2DBE" w:rsidRDefault="006E2DBE" w:rsidP="006E2DBE">
                            <w:r>
                              <w:t xml:space="preserve"> * +setSide2(side</w:t>
                            </w:r>
                            <w:proofErr w:type="gramStart"/>
                            <w:r>
                              <w:t>2:double</w:t>
                            </w:r>
                            <w:proofErr w:type="gramEnd"/>
                            <w:r>
                              <w:t>):</w:t>
                            </w:r>
                          </w:p>
                          <w:p w14:paraId="75A322AD" w14:textId="77777777" w:rsidR="006E2DBE" w:rsidRDefault="006E2DBE" w:rsidP="006E2DBE">
                            <w:r>
                              <w:t xml:space="preserve"> * +setSide3(side</w:t>
                            </w:r>
                            <w:proofErr w:type="gramStart"/>
                            <w:r>
                              <w:t>3:double</w:t>
                            </w:r>
                            <w:proofErr w:type="gramEnd"/>
                            <w:r>
                              <w:t>):</w:t>
                            </w:r>
                          </w:p>
                          <w:p w14:paraId="0E7630BA" w14:textId="77777777" w:rsidR="006E2DBE" w:rsidRDefault="006E2DBE" w:rsidP="006E2DBE">
                            <w:r>
                              <w:t xml:space="preserve"> * +</w:t>
                            </w:r>
                            <w:proofErr w:type="gramStart"/>
                            <w:r>
                              <w:t>getTubeLength(</w:t>
                            </w:r>
                            <w:proofErr w:type="gramEnd"/>
                            <w:r>
                              <w:t>):double</w:t>
                            </w:r>
                          </w:p>
                          <w:p w14:paraId="692B4671" w14:textId="05998848" w:rsidR="00F01ED7" w:rsidRDefault="006E2DBE" w:rsidP="006E2DBE">
                            <w:r>
                              <w:t xml:space="preserve"> * +</w:t>
                            </w:r>
                            <w:proofErr w:type="gramStart"/>
                            <w:r>
                              <w:t>getNumBrackets(</w:t>
                            </w:r>
                            <w:proofErr w:type="gramEnd"/>
                            <w:r>
                              <w:t>):int;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D900C0" id="_x0000_s1030" type="#_x0000_t202" style="position:absolute;left:0;text-align:left;margin-left:-46.1pt;margin-top:.0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sm1JgIAAEw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">
                <v:textbox style="mso-fit-shape-to-text:t">
                  <w:txbxContent>
                    <w:p w14:paraId="67E18A82" w14:textId="6E0DDA2B" w:rsidR="006E2DBE" w:rsidRDefault="006E2DBE" w:rsidP="006E2DBE">
                      <w:r>
                        <w:t>* TRIANGLE CLASS UML</w:t>
                      </w:r>
                    </w:p>
                    <w:p w14:paraId="528B97A9" w14:textId="77777777" w:rsidR="006E2DBE" w:rsidRDefault="006E2DBE" w:rsidP="006E2DBE">
                      <w:r>
                        <w:t xml:space="preserve"> * -------------------</w:t>
                      </w:r>
                    </w:p>
                    <w:p w14:paraId="50460097" w14:textId="77777777" w:rsidR="006E2DBE" w:rsidRDefault="006E2DBE" w:rsidP="006E2DBE">
                      <w:r>
                        <w:t xml:space="preserve"> * -side</w:t>
                      </w:r>
                      <w:proofErr w:type="gramStart"/>
                      <w:r>
                        <w:t>1:double</w:t>
                      </w:r>
                      <w:proofErr w:type="gramEnd"/>
                    </w:p>
                    <w:p w14:paraId="289184A9" w14:textId="77777777" w:rsidR="006E2DBE" w:rsidRDefault="006E2DBE" w:rsidP="006E2DBE">
                      <w:r>
                        <w:t xml:space="preserve"> * -side</w:t>
                      </w:r>
                      <w:proofErr w:type="gramStart"/>
                      <w:r>
                        <w:t>2:double</w:t>
                      </w:r>
                      <w:proofErr w:type="gramEnd"/>
                    </w:p>
                    <w:p w14:paraId="719B1F22" w14:textId="77777777" w:rsidR="006E2DBE" w:rsidRDefault="006E2DBE" w:rsidP="006E2DBE">
                      <w:r>
                        <w:t xml:space="preserve"> * -side</w:t>
                      </w:r>
                      <w:proofErr w:type="gramStart"/>
                      <w:r>
                        <w:t>3:double</w:t>
                      </w:r>
                      <w:proofErr w:type="gramEnd"/>
                    </w:p>
                    <w:p w14:paraId="67065016" w14:textId="77777777" w:rsidR="006E2DBE" w:rsidRDefault="006E2DBE" w:rsidP="006E2DBE">
                      <w:r>
                        <w:t xml:space="preserve"> * -</w:t>
                      </w:r>
                      <w:proofErr w:type="gramStart"/>
                      <w:r>
                        <w:t>tubeLength:double</w:t>
                      </w:r>
                      <w:proofErr w:type="gramEnd"/>
                    </w:p>
                    <w:p w14:paraId="783B5C31" w14:textId="77777777" w:rsidR="006E2DBE" w:rsidRDefault="006E2DBE" w:rsidP="006E2DBE">
                      <w:r>
                        <w:t xml:space="preserve"> * -bracket:int</w:t>
                      </w:r>
                    </w:p>
                    <w:p w14:paraId="184CBBD7" w14:textId="77777777" w:rsidR="006E2DBE" w:rsidRDefault="006E2DBE" w:rsidP="006E2DBE">
                      <w:r>
                        <w:t xml:space="preserve"> * ---------------</w:t>
                      </w:r>
                    </w:p>
                    <w:p w14:paraId="52CEDA48" w14:textId="77777777" w:rsidR="006E2DBE" w:rsidRDefault="006E2DBE" w:rsidP="006E2DBE">
                      <w:r>
                        <w:t xml:space="preserve"> * +</w:t>
                      </w:r>
                      <w:proofErr w:type="gramStart"/>
                      <w:r>
                        <w:t>Triangle(</w:t>
                      </w:r>
                      <w:proofErr w:type="gramEnd"/>
                      <w:r>
                        <w:t>):</w:t>
                      </w:r>
                    </w:p>
                    <w:p w14:paraId="6498D851" w14:textId="77777777" w:rsidR="006E2DBE" w:rsidRDefault="006E2DBE" w:rsidP="006E2DBE">
                      <w:r>
                        <w:t xml:space="preserve"> * +Triangle(side</w:t>
                      </w:r>
                      <w:proofErr w:type="gramStart"/>
                      <w:r>
                        <w:t>1:double</w:t>
                      </w:r>
                      <w:proofErr w:type="gramEnd"/>
                      <w:r>
                        <w:t>,side2:double,side3:double)</w:t>
                      </w:r>
                    </w:p>
                    <w:p w14:paraId="56AF854C" w14:textId="77777777" w:rsidR="006E2DBE" w:rsidRDefault="006E2DBE" w:rsidP="006E2DBE">
                      <w:r>
                        <w:t xml:space="preserve"> * +getSide1(</w:t>
                      </w:r>
                      <w:proofErr w:type="gramStart"/>
                      <w:r>
                        <w:t>):double</w:t>
                      </w:r>
                      <w:proofErr w:type="gramEnd"/>
                    </w:p>
                    <w:p w14:paraId="2699A7B3" w14:textId="77777777" w:rsidR="006E2DBE" w:rsidRDefault="006E2DBE" w:rsidP="006E2DBE">
                      <w:r>
                        <w:t xml:space="preserve"> * +getSide2(</w:t>
                      </w:r>
                      <w:proofErr w:type="gramStart"/>
                      <w:r>
                        <w:t>):double</w:t>
                      </w:r>
                      <w:proofErr w:type="gramEnd"/>
                    </w:p>
                    <w:p w14:paraId="6FC357DD" w14:textId="77777777" w:rsidR="006E2DBE" w:rsidRDefault="006E2DBE" w:rsidP="006E2DBE">
                      <w:r>
                        <w:t xml:space="preserve"> * +getSide3(</w:t>
                      </w:r>
                      <w:proofErr w:type="gramStart"/>
                      <w:r>
                        <w:t>):double</w:t>
                      </w:r>
                      <w:proofErr w:type="gramEnd"/>
                    </w:p>
                    <w:p w14:paraId="340EB152" w14:textId="77777777" w:rsidR="006E2DBE" w:rsidRDefault="006E2DBE" w:rsidP="006E2DBE">
                      <w:r>
                        <w:t xml:space="preserve"> * +setSide1(side</w:t>
                      </w:r>
                      <w:proofErr w:type="gramStart"/>
                      <w:r>
                        <w:t>1:double</w:t>
                      </w:r>
                      <w:proofErr w:type="gramEnd"/>
                      <w:r>
                        <w:t>):</w:t>
                      </w:r>
                    </w:p>
                    <w:p w14:paraId="32B57054" w14:textId="77777777" w:rsidR="006E2DBE" w:rsidRDefault="006E2DBE" w:rsidP="006E2DBE">
                      <w:r>
                        <w:t xml:space="preserve"> * +setSide2(side</w:t>
                      </w:r>
                      <w:proofErr w:type="gramStart"/>
                      <w:r>
                        <w:t>2:double</w:t>
                      </w:r>
                      <w:proofErr w:type="gramEnd"/>
                      <w:r>
                        <w:t>):</w:t>
                      </w:r>
                    </w:p>
                    <w:p w14:paraId="75A322AD" w14:textId="77777777" w:rsidR="006E2DBE" w:rsidRDefault="006E2DBE" w:rsidP="006E2DBE">
                      <w:r>
                        <w:t xml:space="preserve"> * +setSide3(side</w:t>
                      </w:r>
                      <w:proofErr w:type="gramStart"/>
                      <w:r>
                        <w:t>3:double</w:t>
                      </w:r>
                      <w:proofErr w:type="gramEnd"/>
                      <w:r>
                        <w:t>):</w:t>
                      </w:r>
                    </w:p>
                    <w:p w14:paraId="0E7630BA" w14:textId="77777777" w:rsidR="006E2DBE" w:rsidRDefault="006E2DBE" w:rsidP="006E2DBE">
                      <w:r>
                        <w:t xml:space="preserve"> * +</w:t>
                      </w:r>
                      <w:proofErr w:type="gramStart"/>
                      <w:r>
                        <w:t>getTubeLength(</w:t>
                      </w:r>
                      <w:proofErr w:type="gramEnd"/>
                      <w:r>
                        <w:t>):double</w:t>
                      </w:r>
                    </w:p>
                    <w:p w14:paraId="692B4671" w14:textId="05998848" w:rsidR="00F01ED7" w:rsidRDefault="006E2DBE" w:rsidP="006E2DBE">
                      <w:r>
                        <w:t xml:space="preserve"> * +</w:t>
                      </w:r>
                      <w:proofErr w:type="gramStart"/>
                      <w:r>
                        <w:t>getNumBrackets(</w:t>
                      </w:r>
                      <w:proofErr w:type="gramEnd"/>
                      <w:r>
                        <w:t>):int;</w:t>
                      </w:r>
                    </w:p>
                  </w:txbxContent>
                </v:textbox>
                <w10:wrap type="square" anchorx="margin"/>
              </v:shape>
            </w:pict>
          </mc:Fallback>
        </mc:AlternateContent>
      </w:r>
    </w:p>
    <w:p w14:paraId="1D00D31B" w14:textId="02DDDA76" w:rsidR="006E2DBE" w:rsidRDefault="006E2DBE" w:rsidP="008E2E37">
      <w:pPr>
        <w:tabs>
          <w:tab w:val="center" w:pos="4680"/>
          <w:tab w:val="left" w:pos="6420"/>
        </w:tabs>
        <w:jc w:val="center"/>
        <w:rPr>
          <w:sz w:val="40"/>
          <w:szCs w:val="40"/>
        </w:rPr>
      </w:pPr>
    </w:p>
    <w:p w14:paraId="3A419836" w14:textId="636671FB" w:rsidR="006E2DBE" w:rsidRDefault="006E2DBE" w:rsidP="008E2E37">
      <w:pPr>
        <w:tabs>
          <w:tab w:val="center" w:pos="4680"/>
          <w:tab w:val="left" w:pos="6420"/>
        </w:tabs>
        <w:jc w:val="center"/>
        <w:rPr>
          <w:sz w:val="40"/>
          <w:szCs w:val="40"/>
        </w:rPr>
      </w:pPr>
    </w:p>
    <w:p w14:paraId="1E32D675" w14:textId="55FE8A92" w:rsidR="006E2DBE" w:rsidRDefault="006E2DBE" w:rsidP="008E2E37">
      <w:pPr>
        <w:tabs>
          <w:tab w:val="center" w:pos="4680"/>
          <w:tab w:val="left" w:pos="6420"/>
        </w:tabs>
        <w:jc w:val="center"/>
        <w:rPr>
          <w:sz w:val="40"/>
          <w:szCs w:val="40"/>
        </w:rPr>
      </w:pPr>
    </w:p>
    <w:p w14:paraId="5BB519E3" w14:textId="79541919" w:rsidR="006E2DBE" w:rsidRDefault="006E2DBE" w:rsidP="008E2E37">
      <w:pPr>
        <w:tabs>
          <w:tab w:val="center" w:pos="4680"/>
          <w:tab w:val="left" w:pos="6420"/>
        </w:tabs>
        <w:jc w:val="center"/>
        <w:rPr>
          <w:sz w:val="40"/>
          <w:szCs w:val="40"/>
        </w:rPr>
      </w:pPr>
    </w:p>
    <w:p w14:paraId="4ED0B56A" w14:textId="6BE3DFB6" w:rsidR="006E2DBE" w:rsidRDefault="006E2DBE" w:rsidP="008E2E37">
      <w:pPr>
        <w:tabs>
          <w:tab w:val="center" w:pos="4680"/>
          <w:tab w:val="left" w:pos="6420"/>
        </w:tabs>
        <w:jc w:val="center"/>
        <w:rPr>
          <w:sz w:val="40"/>
          <w:szCs w:val="40"/>
        </w:rPr>
      </w:pPr>
    </w:p>
    <w:p w14:paraId="3DBA70EE" w14:textId="3B29692A" w:rsidR="006E2DBE" w:rsidRDefault="006E2DBE" w:rsidP="008E2E37">
      <w:pPr>
        <w:tabs>
          <w:tab w:val="center" w:pos="4680"/>
          <w:tab w:val="left" w:pos="6420"/>
        </w:tabs>
        <w:jc w:val="center"/>
        <w:rPr>
          <w:sz w:val="40"/>
          <w:szCs w:val="40"/>
        </w:rPr>
      </w:pPr>
    </w:p>
    <w:p w14:paraId="5D61E89F" w14:textId="2A3533FD" w:rsidR="006E2DBE" w:rsidRDefault="006E2DBE" w:rsidP="006E2DBE">
      <w:pPr>
        <w:tabs>
          <w:tab w:val="center" w:pos="4680"/>
          <w:tab w:val="left" w:pos="6420"/>
        </w:tabs>
        <w:rPr>
          <w:sz w:val="28"/>
          <w:szCs w:val="28"/>
        </w:rPr>
      </w:pPr>
      <w:r>
        <w:rPr>
          <w:sz w:val="40"/>
          <w:szCs w:val="40"/>
        </w:rPr>
        <w:lastRenderedPageBreak/>
        <w:t xml:space="preserve">Step One: </w:t>
      </w:r>
      <w:r w:rsidRPr="006E2DBE">
        <w:rPr>
          <w:sz w:val="28"/>
          <w:szCs w:val="28"/>
        </w:rPr>
        <w:t xml:space="preserve">Create two new abstract methods </w:t>
      </w:r>
      <w:proofErr w:type="gramStart"/>
      <w:r w:rsidRPr="006E2DBE">
        <w:rPr>
          <w:sz w:val="28"/>
          <w:szCs w:val="28"/>
        </w:rPr>
        <w:t>getTubeLength(</w:t>
      </w:r>
      <w:proofErr w:type="gramEnd"/>
      <w:r w:rsidRPr="006E2DBE">
        <w:rPr>
          <w:sz w:val="28"/>
          <w:szCs w:val="28"/>
        </w:rPr>
        <w:t xml:space="preserve">) and getNumBrackets(). </w:t>
      </w:r>
      <w:r>
        <w:rPr>
          <w:sz w:val="28"/>
          <w:szCs w:val="28"/>
        </w:rPr>
        <w:t xml:space="preserve">Set GeometricObject class to abstract. </w:t>
      </w:r>
      <w:r w:rsidRPr="006E2DBE">
        <w:rPr>
          <w:sz w:val="28"/>
          <w:szCs w:val="28"/>
        </w:rPr>
        <w:t xml:space="preserve">getTubeLength is the same as getPerimeter, </w:t>
      </w:r>
      <w:proofErr w:type="gramStart"/>
      <w:r w:rsidRPr="006E2DBE">
        <w:rPr>
          <w:sz w:val="28"/>
          <w:szCs w:val="28"/>
        </w:rPr>
        <w:t>getNumBrackets(</w:t>
      </w:r>
      <w:proofErr w:type="gramEnd"/>
      <w:r w:rsidRPr="006E2DBE">
        <w:rPr>
          <w:sz w:val="28"/>
          <w:szCs w:val="28"/>
        </w:rPr>
        <w:t>) is calculated via the shape and how many vertices it has. Create an if statement to check if getTubeLength is equal or less than twenty which will default the number of brackets. If the number is higher than 20, then more brackets will be added.</w:t>
      </w:r>
    </w:p>
    <w:p w14:paraId="00D38ADD" w14:textId="77777777" w:rsidR="006E2DBE" w:rsidRPr="006E2DBE" w:rsidRDefault="006E2DBE" w:rsidP="006E2DBE">
      <w:pPr>
        <w:tabs>
          <w:tab w:val="center" w:pos="4680"/>
          <w:tab w:val="left" w:pos="6420"/>
        </w:tabs>
        <w:rPr>
          <w:sz w:val="28"/>
          <w:szCs w:val="28"/>
        </w:rPr>
      </w:pPr>
    </w:p>
    <w:p w14:paraId="5D67DF81" w14:textId="680EED0E" w:rsidR="006E2DBE" w:rsidRDefault="006E2DBE" w:rsidP="006E2DBE">
      <w:pPr>
        <w:tabs>
          <w:tab w:val="center" w:pos="4680"/>
          <w:tab w:val="left" w:pos="6420"/>
        </w:tabs>
        <w:rPr>
          <w:sz w:val="28"/>
          <w:szCs w:val="28"/>
        </w:rPr>
      </w:pPr>
      <w:r>
        <w:rPr>
          <w:sz w:val="40"/>
          <w:szCs w:val="40"/>
        </w:rPr>
        <w:t xml:space="preserve">Step Two: </w:t>
      </w:r>
      <w:r w:rsidRPr="006E2DBE">
        <w:rPr>
          <w:sz w:val="28"/>
          <w:szCs w:val="28"/>
        </w:rPr>
        <w:t xml:space="preserve">Use instanceof to count the </w:t>
      </w:r>
      <w:proofErr w:type="gramStart"/>
      <w:r w:rsidRPr="006E2DBE">
        <w:rPr>
          <w:sz w:val="28"/>
          <w:szCs w:val="28"/>
        </w:rPr>
        <w:t>amount</w:t>
      </w:r>
      <w:proofErr w:type="gramEnd"/>
      <w:r w:rsidRPr="006E2DBE">
        <w:rPr>
          <w:sz w:val="28"/>
          <w:szCs w:val="28"/>
        </w:rPr>
        <w:t xml:space="preserve"> of rectangles, circles, squares, and triangles when the user presses Q.</w:t>
      </w:r>
    </w:p>
    <w:p w14:paraId="1FA932E4" w14:textId="77777777" w:rsidR="006E2DBE" w:rsidRPr="006E2DBE" w:rsidRDefault="006E2DBE" w:rsidP="006E2DBE">
      <w:pPr>
        <w:tabs>
          <w:tab w:val="center" w:pos="4680"/>
          <w:tab w:val="left" w:pos="6420"/>
        </w:tabs>
        <w:rPr>
          <w:sz w:val="28"/>
          <w:szCs w:val="28"/>
        </w:rPr>
      </w:pPr>
    </w:p>
    <w:p w14:paraId="0AF7CF05" w14:textId="4E830358" w:rsidR="006E2DBE" w:rsidRDefault="006E2DBE" w:rsidP="006E2DBE">
      <w:pPr>
        <w:tabs>
          <w:tab w:val="center" w:pos="4680"/>
          <w:tab w:val="left" w:pos="6420"/>
        </w:tabs>
        <w:rPr>
          <w:sz w:val="40"/>
          <w:szCs w:val="40"/>
        </w:rPr>
      </w:pPr>
      <w:r>
        <w:rPr>
          <w:sz w:val="40"/>
          <w:szCs w:val="40"/>
        </w:rPr>
        <w:t xml:space="preserve">Step Three: </w:t>
      </w:r>
      <w:r w:rsidRPr="006E2DBE">
        <w:rPr>
          <w:sz w:val="28"/>
          <w:szCs w:val="28"/>
        </w:rPr>
        <w:t>Make all measurements in centimeters.</w:t>
      </w:r>
      <w:r>
        <w:rPr>
          <w:sz w:val="40"/>
          <w:szCs w:val="40"/>
        </w:rPr>
        <w:t xml:space="preserve"> </w:t>
      </w:r>
    </w:p>
    <w:p w14:paraId="1324369E" w14:textId="77777777" w:rsidR="006E2DBE" w:rsidRDefault="006E2DBE" w:rsidP="006E2DBE">
      <w:pPr>
        <w:tabs>
          <w:tab w:val="center" w:pos="4680"/>
          <w:tab w:val="left" w:pos="6420"/>
        </w:tabs>
        <w:rPr>
          <w:sz w:val="40"/>
          <w:szCs w:val="40"/>
        </w:rPr>
      </w:pPr>
    </w:p>
    <w:p w14:paraId="7CE50431" w14:textId="1FF8DE11" w:rsidR="006E2DBE" w:rsidRDefault="006E2DBE" w:rsidP="006E2DBE">
      <w:pPr>
        <w:tabs>
          <w:tab w:val="center" w:pos="4680"/>
          <w:tab w:val="left" w:pos="6420"/>
        </w:tabs>
        <w:rPr>
          <w:sz w:val="28"/>
          <w:szCs w:val="28"/>
        </w:rPr>
      </w:pPr>
      <w:r>
        <w:rPr>
          <w:sz w:val="40"/>
          <w:szCs w:val="40"/>
        </w:rPr>
        <w:t xml:space="preserve">Step Four: </w:t>
      </w:r>
      <w:r>
        <w:rPr>
          <w:sz w:val="28"/>
          <w:szCs w:val="28"/>
        </w:rPr>
        <w:t>Use Printf to format the decimal places.</w:t>
      </w:r>
    </w:p>
    <w:p w14:paraId="296BF2C4" w14:textId="77777777" w:rsidR="006E2DBE" w:rsidRDefault="006E2DBE" w:rsidP="006E2DBE">
      <w:pPr>
        <w:tabs>
          <w:tab w:val="center" w:pos="4680"/>
          <w:tab w:val="left" w:pos="6420"/>
        </w:tabs>
        <w:rPr>
          <w:sz w:val="28"/>
          <w:szCs w:val="28"/>
        </w:rPr>
      </w:pPr>
    </w:p>
    <w:p w14:paraId="292588AB" w14:textId="77777777" w:rsidR="006E2DBE" w:rsidRDefault="006E2DBE" w:rsidP="006E2DBE">
      <w:pPr>
        <w:tabs>
          <w:tab w:val="center" w:pos="4680"/>
          <w:tab w:val="left" w:pos="6420"/>
        </w:tabs>
        <w:rPr>
          <w:sz w:val="40"/>
          <w:szCs w:val="40"/>
        </w:rPr>
      </w:pPr>
    </w:p>
    <w:p w14:paraId="20482D33" w14:textId="77777777" w:rsidR="006E2DBE" w:rsidRDefault="006E2DBE" w:rsidP="008E2E37">
      <w:pPr>
        <w:tabs>
          <w:tab w:val="center" w:pos="4680"/>
          <w:tab w:val="left" w:pos="6420"/>
        </w:tabs>
        <w:jc w:val="center"/>
        <w:rPr>
          <w:sz w:val="40"/>
          <w:szCs w:val="40"/>
        </w:rPr>
      </w:pPr>
    </w:p>
    <w:p w14:paraId="2D1471A3" w14:textId="77777777" w:rsidR="006E2DBE" w:rsidRDefault="006E2DBE" w:rsidP="008E2E37">
      <w:pPr>
        <w:tabs>
          <w:tab w:val="center" w:pos="4680"/>
          <w:tab w:val="left" w:pos="6420"/>
        </w:tabs>
        <w:jc w:val="center"/>
        <w:rPr>
          <w:sz w:val="40"/>
          <w:szCs w:val="40"/>
        </w:rPr>
      </w:pPr>
    </w:p>
    <w:p w14:paraId="4AE57709" w14:textId="77777777" w:rsidR="006E2DBE" w:rsidRDefault="006E2DBE" w:rsidP="008E2E37">
      <w:pPr>
        <w:tabs>
          <w:tab w:val="center" w:pos="4680"/>
          <w:tab w:val="left" w:pos="6420"/>
        </w:tabs>
        <w:jc w:val="center"/>
        <w:rPr>
          <w:sz w:val="40"/>
          <w:szCs w:val="40"/>
        </w:rPr>
      </w:pPr>
    </w:p>
    <w:p w14:paraId="0A07C2E6" w14:textId="77777777" w:rsidR="006E2DBE" w:rsidRDefault="006E2DBE" w:rsidP="008E2E37">
      <w:pPr>
        <w:tabs>
          <w:tab w:val="center" w:pos="4680"/>
          <w:tab w:val="left" w:pos="6420"/>
        </w:tabs>
        <w:jc w:val="center"/>
        <w:rPr>
          <w:sz w:val="40"/>
          <w:szCs w:val="40"/>
        </w:rPr>
      </w:pPr>
    </w:p>
    <w:p w14:paraId="56CF53F4" w14:textId="77777777" w:rsidR="006E2DBE" w:rsidRDefault="006E2DBE" w:rsidP="008E2E37">
      <w:pPr>
        <w:tabs>
          <w:tab w:val="center" w:pos="4680"/>
          <w:tab w:val="left" w:pos="6420"/>
        </w:tabs>
        <w:jc w:val="center"/>
        <w:rPr>
          <w:sz w:val="40"/>
          <w:szCs w:val="40"/>
        </w:rPr>
      </w:pPr>
    </w:p>
    <w:p w14:paraId="78342979" w14:textId="77777777" w:rsidR="006E2DBE" w:rsidRDefault="006E2DBE" w:rsidP="008E2E37">
      <w:pPr>
        <w:tabs>
          <w:tab w:val="center" w:pos="4680"/>
          <w:tab w:val="left" w:pos="6420"/>
        </w:tabs>
        <w:jc w:val="center"/>
        <w:rPr>
          <w:sz w:val="40"/>
          <w:szCs w:val="40"/>
        </w:rPr>
      </w:pPr>
    </w:p>
    <w:p w14:paraId="0D4E912A" w14:textId="77777777" w:rsidR="006E2DBE" w:rsidRDefault="006E2DBE" w:rsidP="008E2E37">
      <w:pPr>
        <w:tabs>
          <w:tab w:val="center" w:pos="4680"/>
          <w:tab w:val="left" w:pos="6420"/>
        </w:tabs>
        <w:jc w:val="center"/>
        <w:rPr>
          <w:sz w:val="40"/>
          <w:szCs w:val="40"/>
        </w:rPr>
      </w:pPr>
    </w:p>
    <w:p w14:paraId="6210E6F1" w14:textId="56183F49" w:rsidR="008E2E37" w:rsidRDefault="006E2DBE" w:rsidP="006E2DBE">
      <w:pPr>
        <w:tabs>
          <w:tab w:val="center" w:pos="4680"/>
          <w:tab w:val="left" w:pos="6420"/>
        </w:tabs>
        <w:rPr>
          <w:sz w:val="40"/>
          <w:szCs w:val="40"/>
        </w:rPr>
      </w:pPr>
      <w:r>
        <w:rPr>
          <w:sz w:val="40"/>
          <w:szCs w:val="40"/>
        </w:rPr>
        <w:lastRenderedPageBreak/>
        <w:tab/>
      </w:r>
      <w:r w:rsidR="008E2E37">
        <w:rPr>
          <w:sz w:val="40"/>
          <w:szCs w:val="40"/>
        </w:rPr>
        <w:t>Test Set Design/Sample Output</w:t>
      </w:r>
    </w:p>
    <w:p w14:paraId="3D788730" w14:textId="73940B47" w:rsidR="008E2E37" w:rsidRPr="008D2FF2" w:rsidRDefault="008D2FF2" w:rsidP="008E2E37">
      <w:pPr>
        <w:tabs>
          <w:tab w:val="center" w:pos="4680"/>
          <w:tab w:val="left" w:pos="6420"/>
        </w:tabs>
        <w:jc w:val="center"/>
        <w:rPr>
          <w:sz w:val="28"/>
          <w:szCs w:val="28"/>
        </w:rPr>
      </w:pPr>
      <w:r w:rsidRPr="008D2FF2">
        <w:rPr>
          <w:sz w:val="28"/>
          <w:szCs w:val="28"/>
        </w:rPr>
        <w:t>Test Set #1 “20CM Square”</w:t>
      </w:r>
    </w:p>
    <w:p w14:paraId="1B8C4EB3" w14:textId="78E6A667" w:rsidR="008D2FF2" w:rsidRPr="008D2FF2" w:rsidRDefault="008D2FF2" w:rsidP="008E2E37">
      <w:pPr>
        <w:tabs>
          <w:tab w:val="center" w:pos="4680"/>
          <w:tab w:val="left" w:pos="6420"/>
        </w:tabs>
        <w:jc w:val="center"/>
        <w:rPr>
          <w:sz w:val="28"/>
          <w:szCs w:val="28"/>
        </w:rPr>
      </w:pPr>
      <w:r w:rsidRPr="008D2FF2">
        <w:rPr>
          <w:sz w:val="28"/>
          <w:szCs w:val="28"/>
        </w:rPr>
        <w:t>Expected Output: Should display the needed brackets as 4</w:t>
      </w:r>
    </w:p>
    <w:p w14:paraId="438AB06F" w14:textId="55FB1F11" w:rsidR="008D2FF2" w:rsidRPr="008D2FF2" w:rsidRDefault="008D2FF2" w:rsidP="008E2E37">
      <w:pPr>
        <w:tabs>
          <w:tab w:val="center" w:pos="4680"/>
          <w:tab w:val="left" w:pos="6420"/>
        </w:tabs>
        <w:jc w:val="center"/>
        <w:rPr>
          <w:sz w:val="28"/>
          <w:szCs w:val="28"/>
        </w:rPr>
      </w:pPr>
      <w:r w:rsidRPr="008D2FF2">
        <w:rPr>
          <w:sz w:val="28"/>
          <w:szCs w:val="28"/>
        </w:rPr>
        <w:t>Actual Output:</w:t>
      </w:r>
    </w:p>
    <w:p w14:paraId="1DE3C5A4" w14:textId="4621DEB9" w:rsidR="008D2FF2" w:rsidRPr="008D2FF2" w:rsidRDefault="008D2FF2" w:rsidP="008E2E37">
      <w:pPr>
        <w:tabs>
          <w:tab w:val="center" w:pos="4680"/>
          <w:tab w:val="left" w:pos="6420"/>
        </w:tabs>
        <w:jc w:val="center"/>
        <w:rPr>
          <w:sz w:val="28"/>
          <w:szCs w:val="28"/>
        </w:rPr>
      </w:pPr>
    </w:p>
    <w:p w14:paraId="1C6A3740" w14:textId="7C91EE31" w:rsidR="008D2FF2" w:rsidRPr="008D2FF2" w:rsidRDefault="008D2FF2" w:rsidP="008E2E37">
      <w:pPr>
        <w:tabs>
          <w:tab w:val="center" w:pos="4680"/>
          <w:tab w:val="left" w:pos="6420"/>
        </w:tabs>
        <w:jc w:val="center"/>
        <w:rPr>
          <w:sz w:val="28"/>
          <w:szCs w:val="28"/>
        </w:rPr>
      </w:pPr>
      <w:r w:rsidRPr="008D2FF2">
        <w:rPr>
          <w:sz w:val="28"/>
          <w:szCs w:val="28"/>
        </w:rPr>
        <w:t>Test Set #2 “20CM Rectangle”</w:t>
      </w:r>
    </w:p>
    <w:p w14:paraId="457F3C16" w14:textId="6AD44C0C" w:rsidR="008D2FF2" w:rsidRPr="008D2FF2" w:rsidRDefault="008D2FF2" w:rsidP="008E2E37">
      <w:pPr>
        <w:tabs>
          <w:tab w:val="center" w:pos="4680"/>
          <w:tab w:val="left" w:pos="6420"/>
        </w:tabs>
        <w:jc w:val="center"/>
        <w:rPr>
          <w:sz w:val="28"/>
          <w:szCs w:val="28"/>
        </w:rPr>
      </w:pPr>
      <w:r w:rsidRPr="008D2FF2">
        <w:rPr>
          <w:sz w:val="28"/>
          <w:szCs w:val="28"/>
        </w:rPr>
        <w:t>Expected Output: Should display the needed brackets as 4</w:t>
      </w:r>
    </w:p>
    <w:p w14:paraId="6D766BB5" w14:textId="76815E02" w:rsidR="008D2FF2" w:rsidRDefault="008D2FF2" w:rsidP="008E2E37">
      <w:pPr>
        <w:tabs>
          <w:tab w:val="center" w:pos="4680"/>
          <w:tab w:val="left" w:pos="6420"/>
        </w:tabs>
        <w:jc w:val="center"/>
        <w:rPr>
          <w:sz w:val="28"/>
          <w:szCs w:val="28"/>
        </w:rPr>
      </w:pPr>
      <w:r w:rsidRPr="008D2FF2">
        <w:rPr>
          <w:sz w:val="28"/>
          <w:szCs w:val="28"/>
        </w:rPr>
        <w:t>Actual Output:</w:t>
      </w:r>
    </w:p>
    <w:p w14:paraId="5C0061C5" w14:textId="1CDD7A41" w:rsidR="008D2FF2" w:rsidRPr="008D2FF2" w:rsidRDefault="008D2FF2" w:rsidP="008E2E37">
      <w:pPr>
        <w:tabs>
          <w:tab w:val="center" w:pos="4680"/>
          <w:tab w:val="left" w:pos="6420"/>
        </w:tabs>
        <w:jc w:val="center"/>
        <w:rPr>
          <w:sz w:val="28"/>
          <w:szCs w:val="28"/>
        </w:rPr>
      </w:pPr>
      <w:r>
        <w:rPr>
          <w:noProof/>
        </w:rPr>
        <w:drawing>
          <wp:inline distT="0" distB="0" distL="0" distR="0" wp14:anchorId="77A7D405" wp14:editId="7C7DBDCC">
            <wp:extent cx="30099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900" cy="2933700"/>
                    </a:xfrm>
                    <a:prstGeom prst="rect">
                      <a:avLst/>
                    </a:prstGeom>
                  </pic:spPr>
                </pic:pic>
              </a:graphicData>
            </a:graphic>
          </wp:inline>
        </w:drawing>
      </w:r>
    </w:p>
    <w:p w14:paraId="6422DBF5" w14:textId="77777777" w:rsidR="008D2FF2" w:rsidRDefault="008D2FF2" w:rsidP="008E2E37">
      <w:pPr>
        <w:tabs>
          <w:tab w:val="center" w:pos="4680"/>
          <w:tab w:val="left" w:pos="6420"/>
        </w:tabs>
        <w:jc w:val="center"/>
        <w:rPr>
          <w:sz w:val="28"/>
          <w:szCs w:val="28"/>
        </w:rPr>
      </w:pPr>
    </w:p>
    <w:p w14:paraId="182B2CAD" w14:textId="77777777" w:rsidR="008D2FF2" w:rsidRDefault="008D2FF2" w:rsidP="008E2E37">
      <w:pPr>
        <w:tabs>
          <w:tab w:val="center" w:pos="4680"/>
          <w:tab w:val="left" w:pos="6420"/>
        </w:tabs>
        <w:jc w:val="center"/>
        <w:rPr>
          <w:sz w:val="28"/>
          <w:szCs w:val="28"/>
        </w:rPr>
      </w:pPr>
    </w:p>
    <w:p w14:paraId="64CF44F5" w14:textId="77777777" w:rsidR="008D2FF2" w:rsidRDefault="008D2FF2" w:rsidP="008E2E37">
      <w:pPr>
        <w:tabs>
          <w:tab w:val="center" w:pos="4680"/>
          <w:tab w:val="left" w:pos="6420"/>
        </w:tabs>
        <w:jc w:val="center"/>
        <w:rPr>
          <w:sz w:val="28"/>
          <w:szCs w:val="28"/>
        </w:rPr>
      </w:pPr>
    </w:p>
    <w:p w14:paraId="3FBE214C" w14:textId="77777777" w:rsidR="008D2FF2" w:rsidRDefault="008D2FF2" w:rsidP="008E2E37">
      <w:pPr>
        <w:tabs>
          <w:tab w:val="center" w:pos="4680"/>
          <w:tab w:val="left" w:pos="6420"/>
        </w:tabs>
        <w:jc w:val="center"/>
        <w:rPr>
          <w:sz w:val="28"/>
          <w:szCs w:val="28"/>
        </w:rPr>
      </w:pPr>
    </w:p>
    <w:p w14:paraId="13773848" w14:textId="77777777" w:rsidR="008D2FF2" w:rsidRDefault="008D2FF2" w:rsidP="008E2E37">
      <w:pPr>
        <w:tabs>
          <w:tab w:val="center" w:pos="4680"/>
          <w:tab w:val="left" w:pos="6420"/>
        </w:tabs>
        <w:jc w:val="center"/>
        <w:rPr>
          <w:sz w:val="28"/>
          <w:szCs w:val="28"/>
        </w:rPr>
      </w:pPr>
    </w:p>
    <w:p w14:paraId="07BAD0A9" w14:textId="77777777" w:rsidR="008D2FF2" w:rsidRDefault="008D2FF2" w:rsidP="008E2E37">
      <w:pPr>
        <w:tabs>
          <w:tab w:val="center" w:pos="4680"/>
          <w:tab w:val="left" w:pos="6420"/>
        </w:tabs>
        <w:jc w:val="center"/>
        <w:rPr>
          <w:sz w:val="28"/>
          <w:szCs w:val="28"/>
        </w:rPr>
      </w:pPr>
    </w:p>
    <w:p w14:paraId="4A5EF7D7" w14:textId="77777777" w:rsidR="008D2FF2" w:rsidRDefault="008D2FF2" w:rsidP="008E2E37">
      <w:pPr>
        <w:tabs>
          <w:tab w:val="center" w:pos="4680"/>
          <w:tab w:val="left" w:pos="6420"/>
        </w:tabs>
        <w:jc w:val="center"/>
        <w:rPr>
          <w:sz w:val="28"/>
          <w:szCs w:val="28"/>
        </w:rPr>
      </w:pPr>
    </w:p>
    <w:p w14:paraId="7F7033A8" w14:textId="24E39885" w:rsidR="008D2FF2" w:rsidRPr="008D2FF2" w:rsidRDefault="008D2FF2" w:rsidP="008E2E37">
      <w:pPr>
        <w:tabs>
          <w:tab w:val="center" w:pos="4680"/>
          <w:tab w:val="left" w:pos="6420"/>
        </w:tabs>
        <w:jc w:val="center"/>
        <w:rPr>
          <w:sz w:val="28"/>
          <w:szCs w:val="28"/>
        </w:rPr>
      </w:pPr>
      <w:r w:rsidRPr="008D2FF2">
        <w:rPr>
          <w:sz w:val="28"/>
          <w:szCs w:val="28"/>
        </w:rPr>
        <w:lastRenderedPageBreak/>
        <w:t>Test Set #3“20CM Triangle”</w:t>
      </w:r>
    </w:p>
    <w:p w14:paraId="1941EDED" w14:textId="4D77776B" w:rsidR="008D2FF2" w:rsidRPr="008D2FF2" w:rsidRDefault="008D2FF2" w:rsidP="008E2E37">
      <w:pPr>
        <w:tabs>
          <w:tab w:val="center" w:pos="4680"/>
          <w:tab w:val="left" w:pos="6420"/>
        </w:tabs>
        <w:jc w:val="center"/>
        <w:rPr>
          <w:sz w:val="28"/>
          <w:szCs w:val="28"/>
        </w:rPr>
      </w:pPr>
      <w:r w:rsidRPr="008D2FF2">
        <w:rPr>
          <w:sz w:val="28"/>
          <w:szCs w:val="28"/>
        </w:rPr>
        <w:t>Expected output: Should display the brackets needed as 3</w:t>
      </w:r>
    </w:p>
    <w:p w14:paraId="7B2D2559" w14:textId="15B3A3E7" w:rsidR="008D2FF2" w:rsidRDefault="008D2FF2" w:rsidP="008E2E37">
      <w:pPr>
        <w:tabs>
          <w:tab w:val="center" w:pos="4680"/>
          <w:tab w:val="left" w:pos="6420"/>
        </w:tabs>
        <w:jc w:val="center"/>
        <w:rPr>
          <w:sz w:val="28"/>
          <w:szCs w:val="28"/>
        </w:rPr>
      </w:pPr>
      <w:r w:rsidRPr="008D2FF2">
        <w:rPr>
          <w:sz w:val="28"/>
          <w:szCs w:val="28"/>
        </w:rPr>
        <w:t>Actual Output:</w:t>
      </w:r>
    </w:p>
    <w:p w14:paraId="27A38686" w14:textId="2830D67A" w:rsidR="008D2FF2" w:rsidRPr="008D2FF2" w:rsidRDefault="008D2FF2" w:rsidP="008E2E37">
      <w:pPr>
        <w:tabs>
          <w:tab w:val="center" w:pos="4680"/>
          <w:tab w:val="left" w:pos="6420"/>
        </w:tabs>
        <w:jc w:val="center"/>
        <w:rPr>
          <w:sz w:val="28"/>
          <w:szCs w:val="28"/>
        </w:rPr>
      </w:pPr>
      <w:r>
        <w:rPr>
          <w:noProof/>
        </w:rPr>
        <w:drawing>
          <wp:inline distT="0" distB="0" distL="0" distR="0" wp14:anchorId="74A0C57B" wp14:editId="56C5049B">
            <wp:extent cx="53721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1524000"/>
                    </a:xfrm>
                    <a:prstGeom prst="rect">
                      <a:avLst/>
                    </a:prstGeom>
                  </pic:spPr>
                </pic:pic>
              </a:graphicData>
            </a:graphic>
          </wp:inline>
        </w:drawing>
      </w:r>
    </w:p>
    <w:p w14:paraId="35BA474D" w14:textId="419B6249" w:rsidR="008D2FF2" w:rsidRPr="008D2FF2" w:rsidRDefault="008D2FF2" w:rsidP="008E2E37">
      <w:pPr>
        <w:tabs>
          <w:tab w:val="center" w:pos="4680"/>
          <w:tab w:val="left" w:pos="6420"/>
        </w:tabs>
        <w:jc w:val="center"/>
        <w:rPr>
          <w:sz w:val="28"/>
          <w:szCs w:val="28"/>
        </w:rPr>
      </w:pPr>
      <w:r w:rsidRPr="008D2FF2">
        <w:rPr>
          <w:sz w:val="28"/>
          <w:szCs w:val="28"/>
        </w:rPr>
        <w:t>Test Set #4“20CM Circle”</w:t>
      </w:r>
    </w:p>
    <w:p w14:paraId="540CF38E" w14:textId="3D4CBF7D" w:rsidR="008D2FF2" w:rsidRPr="008D2FF2" w:rsidRDefault="008D2FF2" w:rsidP="008E2E37">
      <w:pPr>
        <w:tabs>
          <w:tab w:val="center" w:pos="4680"/>
          <w:tab w:val="left" w:pos="6420"/>
        </w:tabs>
        <w:jc w:val="center"/>
        <w:rPr>
          <w:sz w:val="28"/>
          <w:szCs w:val="28"/>
        </w:rPr>
      </w:pPr>
      <w:r w:rsidRPr="008D2FF2">
        <w:rPr>
          <w:sz w:val="28"/>
          <w:szCs w:val="28"/>
        </w:rPr>
        <w:t>Expected Output: Should display as 2 brackets</w:t>
      </w:r>
    </w:p>
    <w:p w14:paraId="7065A742" w14:textId="78CF6679" w:rsidR="008D2FF2" w:rsidRPr="008D2FF2" w:rsidRDefault="008D2FF2" w:rsidP="008E2E37">
      <w:pPr>
        <w:tabs>
          <w:tab w:val="center" w:pos="4680"/>
          <w:tab w:val="left" w:pos="6420"/>
        </w:tabs>
        <w:jc w:val="center"/>
        <w:rPr>
          <w:sz w:val="28"/>
          <w:szCs w:val="28"/>
        </w:rPr>
      </w:pPr>
      <w:r w:rsidRPr="008D2FF2">
        <w:rPr>
          <w:sz w:val="28"/>
          <w:szCs w:val="28"/>
        </w:rPr>
        <w:t>Actual Output:</w:t>
      </w:r>
    </w:p>
    <w:p w14:paraId="0D6A6EA5" w14:textId="0C732FA4" w:rsidR="008D2FF2" w:rsidRPr="008D2FF2" w:rsidRDefault="00493847" w:rsidP="008E2E37">
      <w:pPr>
        <w:tabs>
          <w:tab w:val="center" w:pos="4680"/>
          <w:tab w:val="left" w:pos="6420"/>
        </w:tabs>
        <w:jc w:val="center"/>
        <w:rPr>
          <w:sz w:val="28"/>
          <w:szCs w:val="28"/>
        </w:rPr>
      </w:pPr>
      <w:r>
        <w:rPr>
          <w:noProof/>
        </w:rPr>
        <w:drawing>
          <wp:inline distT="0" distB="0" distL="0" distR="0" wp14:anchorId="39F756FC" wp14:editId="60D0C20F">
            <wp:extent cx="32670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7075" cy="885825"/>
                    </a:xfrm>
                    <a:prstGeom prst="rect">
                      <a:avLst/>
                    </a:prstGeom>
                  </pic:spPr>
                </pic:pic>
              </a:graphicData>
            </a:graphic>
          </wp:inline>
        </w:drawing>
      </w:r>
    </w:p>
    <w:p w14:paraId="369DCF88" w14:textId="77777777" w:rsidR="008D2FF2" w:rsidRPr="008D2FF2" w:rsidRDefault="008D2FF2" w:rsidP="008E2E37">
      <w:pPr>
        <w:tabs>
          <w:tab w:val="center" w:pos="4680"/>
          <w:tab w:val="left" w:pos="6420"/>
        </w:tabs>
        <w:jc w:val="center"/>
        <w:rPr>
          <w:sz w:val="28"/>
          <w:szCs w:val="28"/>
        </w:rPr>
      </w:pPr>
    </w:p>
    <w:p w14:paraId="4A27895C" w14:textId="77777777" w:rsidR="00493847" w:rsidRDefault="00493847" w:rsidP="008E2E37">
      <w:pPr>
        <w:tabs>
          <w:tab w:val="center" w:pos="4680"/>
          <w:tab w:val="left" w:pos="6420"/>
        </w:tabs>
        <w:jc w:val="center"/>
        <w:rPr>
          <w:sz w:val="28"/>
          <w:szCs w:val="28"/>
        </w:rPr>
      </w:pPr>
    </w:p>
    <w:p w14:paraId="0750ED96" w14:textId="77777777" w:rsidR="00493847" w:rsidRDefault="00493847" w:rsidP="008E2E37">
      <w:pPr>
        <w:tabs>
          <w:tab w:val="center" w:pos="4680"/>
          <w:tab w:val="left" w:pos="6420"/>
        </w:tabs>
        <w:jc w:val="center"/>
        <w:rPr>
          <w:sz w:val="28"/>
          <w:szCs w:val="28"/>
        </w:rPr>
      </w:pPr>
    </w:p>
    <w:p w14:paraId="7FCE6DE7" w14:textId="77777777" w:rsidR="00493847" w:rsidRDefault="00493847" w:rsidP="008E2E37">
      <w:pPr>
        <w:tabs>
          <w:tab w:val="center" w:pos="4680"/>
          <w:tab w:val="left" w:pos="6420"/>
        </w:tabs>
        <w:jc w:val="center"/>
        <w:rPr>
          <w:sz w:val="28"/>
          <w:szCs w:val="28"/>
        </w:rPr>
      </w:pPr>
    </w:p>
    <w:p w14:paraId="1C115808" w14:textId="77777777" w:rsidR="00493847" w:rsidRDefault="00493847" w:rsidP="008E2E37">
      <w:pPr>
        <w:tabs>
          <w:tab w:val="center" w:pos="4680"/>
          <w:tab w:val="left" w:pos="6420"/>
        </w:tabs>
        <w:jc w:val="center"/>
        <w:rPr>
          <w:sz w:val="28"/>
          <w:szCs w:val="28"/>
        </w:rPr>
      </w:pPr>
    </w:p>
    <w:p w14:paraId="0334D57D" w14:textId="77777777" w:rsidR="00493847" w:rsidRDefault="00493847" w:rsidP="008E2E37">
      <w:pPr>
        <w:tabs>
          <w:tab w:val="center" w:pos="4680"/>
          <w:tab w:val="left" w:pos="6420"/>
        </w:tabs>
        <w:jc w:val="center"/>
        <w:rPr>
          <w:sz w:val="28"/>
          <w:szCs w:val="28"/>
        </w:rPr>
      </w:pPr>
    </w:p>
    <w:p w14:paraId="0E8AC196" w14:textId="77777777" w:rsidR="00493847" w:rsidRDefault="00493847" w:rsidP="008E2E37">
      <w:pPr>
        <w:tabs>
          <w:tab w:val="center" w:pos="4680"/>
          <w:tab w:val="left" w:pos="6420"/>
        </w:tabs>
        <w:jc w:val="center"/>
        <w:rPr>
          <w:sz w:val="28"/>
          <w:szCs w:val="28"/>
        </w:rPr>
      </w:pPr>
    </w:p>
    <w:p w14:paraId="0974E503" w14:textId="77777777" w:rsidR="00493847" w:rsidRDefault="00493847" w:rsidP="008E2E37">
      <w:pPr>
        <w:tabs>
          <w:tab w:val="center" w:pos="4680"/>
          <w:tab w:val="left" w:pos="6420"/>
        </w:tabs>
        <w:jc w:val="center"/>
        <w:rPr>
          <w:sz w:val="28"/>
          <w:szCs w:val="28"/>
        </w:rPr>
      </w:pPr>
    </w:p>
    <w:p w14:paraId="7771A6D4" w14:textId="77777777" w:rsidR="00493847" w:rsidRDefault="00493847" w:rsidP="008E2E37">
      <w:pPr>
        <w:tabs>
          <w:tab w:val="center" w:pos="4680"/>
          <w:tab w:val="left" w:pos="6420"/>
        </w:tabs>
        <w:jc w:val="center"/>
        <w:rPr>
          <w:sz w:val="28"/>
          <w:szCs w:val="28"/>
        </w:rPr>
      </w:pPr>
    </w:p>
    <w:p w14:paraId="26D67A52" w14:textId="77777777" w:rsidR="00493847" w:rsidRDefault="00493847" w:rsidP="008E2E37">
      <w:pPr>
        <w:tabs>
          <w:tab w:val="center" w:pos="4680"/>
          <w:tab w:val="left" w:pos="6420"/>
        </w:tabs>
        <w:jc w:val="center"/>
        <w:rPr>
          <w:sz w:val="28"/>
          <w:szCs w:val="28"/>
        </w:rPr>
      </w:pPr>
    </w:p>
    <w:p w14:paraId="479B3541" w14:textId="5E1A0248" w:rsidR="008D2FF2" w:rsidRPr="008D2FF2" w:rsidRDefault="008D2FF2" w:rsidP="008E2E37">
      <w:pPr>
        <w:tabs>
          <w:tab w:val="center" w:pos="4680"/>
          <w:tab w:val="left" w:pos="6420"/>
        </w:tabs>
        <w:jc w:val="center"/>
        <w:rPr>
          <w:sz w:val="28"/>
          <w:szCs w:val="28"/>
        </w:rPr>
      </w:pPr>
      <w:r w:rsidRPr="008D2FF2">
        <w:rPr>
          <w:sz w:val="28"/>
          <w:szCs w:val="28"/>
        </w:rPr>
        <w:lastRenderedPageBreak/>
        <w:t>Test Set#5“30CM Triangle”</w:t>
      </w:r>
    </w:p>
    <w:p w14:paraId="50966CF5" w14:textId="1CC610E9" w:rsidR="008D2FF2" w:rsidRPr="008D2FF2" w:rsidRDefault="008D2FF2" w:rsidP="008E2E37">
      <w:pPr>
        <w:tabs>
          <w:tab w:val="center" w:pos="4680"/>
          <w:tab w:val="left" w:pos="6420"/>
        </w:tabs>
        <w:jc w:val="center"/>
        <w:rPr>
          <w:sz w:val="28"/>
          <w:szCs w:val="28"/>
        </w:rPr>
      </w:pPr>
      <w:r w:rsidRPr="008D2FF2">
        <w:rPr>
          <w:sz w:val="28"/>
          <w:szCs w:val="28"/>
        </w:rPr>
        <w:t>Expected output: Should Display triangle as needing 9 brackets</w:t>
      </w:r>
    </w:p>
    <w:p w14:paraId="75838113" w14:textId="476C7F99" w:rsidR="008D2FF2" w:rsidRDefault="008D2FF2" w:rsidP="008E2E37">
      <w:pPr>
        <w:tabs>
          <w:tab w:val="center" w:pos="4680"/>
          <w:tab w:val="left" w:pos="6420"/>
        </w:tabs>
        <w:jc w:val="center"/>
        <w:rPr>
          <w:sz w:val="28"/>
          <w:szCs w:val="28"/>
        </w:rPr>
      </w:pPr>
      <w:r w:rsidRPr="008D2FF2">
        <w:rPr>
          <w:sz w:val="28"/>
          <w:szCs w:val="28"/>
        </w:rPr>
        <w:t>Actual Output:</w:t>
      </w:r>
    </w:p>
    <w:p w14:paraId="2867DDE9" w14:textId="77777777" w:rsidR="008D2FF2" w:rsidRPr="008D2FF2" w:rsidRDefault="008D2FF2" w:rsidP="008E2E37">
      <w:pPr>
        <w:tabs>
          <w:tab w:val="center" w:pos="4680"/>
          <w:tab w:val="left" w:pos="6420"/>
        </w:tabs>
        <w:jc w:val="center"/>
        <w:rPr>
          <w:sz w:val="28"/>
          <w:szCs w:val="28"/>
        </w:rPr>
      </w:pPr>
    </w:p>
    <w:p w14:paraId="5A2243EE" w14:textId="3BB0EB73" w:rsidR="008D2FF2" w:rsidRDefault="00493847" w:rsidP="008E2E37">
      <w:pPr>
        <w:tabs>
          <w:tab w:val="center" w:pos="4680"/>
          <w:tab w:val="left" w:pos="6420"/>
        </w:tabs>
        <w:jc w:val="center"/>
        <w:rPr>
          <w:sz w:val="28"/>
          <w:szCs w:val="28"/>
        </w:rPr>
      </w:pPr>
      <w:r>
        <w:rPr>
          <w:noProof/>
        </w:rPr>
        <w:drawing>
          <wp:inline distT="0" distB="0" distL="0" distR="0" wp14:anchorId="0D45712C" wp14:editId="3C136905">
            <wp:extent cx="415290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2047875"/>
                    </a:xfrm>
                    <a:prstGeom prst="rect">
                      <a:avLst/>
                    </a:prstGeom>
                  </pic:spPr>
                </pic:pic>
              </a:graphicData>
            </a:graphic>
          </wp:inline>
        </w:drawing>
      </w:r>
    </w:p>
    <w:p w14:paraId="3D0FA63F" w14:textId="77777777" w:rsidR="008D2FF2" w:rsidRDefault="008D2FF2" w:rsidP="008E2E37">
      <w:pPr>
        <w:tabs>
          <w:tab w:val="center" w:pos="4680"/>
          <w:tab w:val="left" w:pos="6420"/>
        </w:tabs>
        <w:jc w:val="center"/>
        <w:rPr>
          <w:sz w:val="28"/>
          <w:szCs w:val="28"/>
        </w:rPr>
      </w:pPr>
    </w:p>
    <w:p w14:paraId="390ABAEA" w14:textId="6F94DDD8" w:rsidR="008D2FF2" w:rsidRPr="008D2FF2" w:rsidRDefault="008D2FF2" w:rsidP="008E2E37">
      <w:pPr>
        <w:tabs>
          <w:tab w:val="center" w:pos="4680"/>
          <w:tab w:val="left" w:pos="6420"/>
        </w:tabs>
        <w:jc w:val="center"/>
        <w:rPr>
          <w:sz w:val="28"/>
          <w:szCs w:val="28"/>
        </w:rPr>
      </w:pPr>
      <w:r w:rsidRPr="008D2FF2">
        <w:rPr>
          <w:sz w:val="28"/>
          <w:szCs w:val="28"/>
        </w:rPr>
        <w:t>Test Set#6 “30CM Square”</w:t>
      </w:r>
    </w:p>
    <w:p w14:paraId="56B23EC6" w14:textId="675CDD5F" w:rsidR="008D2FF2" w:rsidRPr="008D2FF2" w:rsidRDefault="008D2FF2" w:rsidP="008E2E37">
      <w:pPr>
        <w:tabs>
          <w:tab w:val="center" w:pos="4680"/>
          <w:tab w:val="left" w:pos="6420"/>
        </w:tabs>
        <w:jc w:val="center"/>
        <w:rPr>
          <w:sz w:val="28"/>
          <w:szCs w:val="28"/>
        </w:rPr>
      </w:pPr>
      <w:r w:rsidRPr="008D2FF2">
        <w:rPr>
          <w:sz w:val="28"/>
          <w:szCs w:val="28"/>
        </w:rPr>
        <w:t>Expected Output: Should display the necessary brackets as 12</w:t>
      </w:r>
    </w:p>
    <w:p w14:paraId="70A57629" w14:textId="7F1E05DB" w:rsidR="008D2FF2" w:rsidRPr="008D2FF2" w:rsidRDefault="008D2FF2" w:rsidP="008E2E37">
      <w:pPr>
        <w:tabs>
          <w:tab w:val="center" w:pos="4680"/>
          <w:tab w:val="left" w:pos="6420"/>
        </w:tabs>
        <w:jc w:val="center"/>
        <w:rPr>
          <w:sz w:val="28"/>
          <w:szCs w:val="28"/>
        </w:rPr>
      </w:pPr>
      <w:r w:rsidRPr="008D2FF2">
        <w:rPr>
          <w:sz w:val="28"/>
          <w:szCs w:val="28"/>
        </w:rPr>
        <w:t>Actual Output:</w:t>
      </w:r>
    </w:p>
    <w:p w14:paraId="3DD3A0BD" w14:textId="7C5B728F" w:rsidR="008D2FF2" w:rsidRPr="008D2FF2" w:rsidRDefault="00493847" w:rsidP="008E2E37">
      <w:pPr>
        <w:tabs>
          <w:tab w:val="center" w:pos="4680"/>
          <w:tab w:val="left" w:pos="6420"/>
        </w:tabs>
        <w:jc w:val="center"/>
        <w:rPr>
          <w:sz w:val="28"/>
          <w:szCs w:val="28"/>
        </w:rPr>
      </w:pPr>
      <w:r>
        <w:rPr>
          <w:noProof/>
        </w:rPr>
        <w:drawing>
          <wp:inline distT="0" distB="0" distL="0" distR="0" wp14:anchorId="5B46C5CB" wp14:editId="451EED10">
            <wp:extent cx="29622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1895475"/>
                    </a:xfrm>
                    <a:prstGeom prst="rect">
                      <a:avLst/>
                    </a:prstGeom>
                  </pic:spPr>
                </pic:pic>
              </a:graphicData>
            </a:graphic>
          </wp:inline>
        </w:drawing>
      </w:r>
    </w:p>
    <w:p w14:paraId="21E5DDD9" w14:textId="77777777" w:rsidR="00493847" w:rsidRDefault="00493847" w:rsidP="008E2E37">
      <w:pPr>
        <w:tabs>
          <w:tab w:val="center" w:pos="4680"/>
          <w:tab w:val="left" w:pos="6420"/>
        </w:tabs>
        <w:jc w:val="center"/>
        <w:rPr>
          <w:sz w:val="28"/>
          <w:szCs w:val="28"/>
        </w:rPr>
      </w:pPr>
    </w:p>
    <w:p w14:paraId="69143BDB" w14:textId="77777777" w:rsidR="00493847" w:rsidRDefault="00493847" w:rsidP="008E2E37">
      <w:pPr>
        <w:tabs>
          <w:tab w:val="center" w:pos="4680"/>
          <w:tab w:val="left" w:pos="6420"/>
        </w:tabs>
        <w:jc w:val="center"/>
        <w:rPr>
          <w:sz w:val="28"/>
          <w:szCs w:val="28"/>
        </w:rPr>
      </w:pPr>
    </w:p>
    <w:p w14:paraId="3A6F0B3B" w14:textId="77777777" w:rsidR="00493847" w:rsidRDefault="00493847" w:rsidP="008E2E37">
      <w:pPr>
        <w:tabs>
          <w:tab w:val="center" w:pos="4680"/>
          <w:tab w:val="left" w:pos="6420"/>
        </w:tabs>
        <w:jc w:val="center"/>
        <w:rPr>
          <w:sz w:val="28"/>
          <w:szCs w:val="28"/>
        </w:rPr>
      </w:pPr>
    </w:p>
    <w:p w14:paraId="3C81941C" w14:textId="77777777" w:rsidR="00493847" w:rsidRDefault="00493847" w:rsidP="008E2E37">
      <w:pPr>
        <w:tabs>
          <w:tab w:val="center" w:pos="4680"/>
          <w:tab w:val="left" w:pos="6420"/>
        </w:tabs>
        <w:jc w:val="center"/>
        <w:rPr>
          <w:sz w:val="28"/>
          <w:szCs w:val="28"/>
        </w:rPr>
      </w:pPr>
    </w:p>
    <w:p w14:paraId="4B21D3F0" w14:textId="521BCA8A" w:rsidR="008D2FF2" w:rsidRPr="008D2FF2" w:rsidRDefault="008D2FF2" w:rsidP="008E2E37">
      <w:pPr>
        <w:tabs>
          <w:tab w:val="center" w:pos="4680"/>
          <w:tab w:val="left" w:pos="6420"/>
        </w:tabs>
        <w:jc w:val="center"/>
        <w:rPr>
          <w:sz w:val="28"/>
          <w:szCs w:val="28"/>
        </w:rPr>
      </w:pPr>
      <w:r w:rsidRPr="008D2FF2">
        <w:rPr>
          <w:sz w:val="28"/>
          <w:szCs w:val="28"/>
        </w:rPr>
        <w:lastRenderedPageBreak/>
        <w:t>Test Set#7 “30CM Circle”</w:t>
      </w:r>
    </w:p>
    <w:p w14:paraId="32DD8E1F" w14:textId="7ACA4800" w:rsidR="008D2FF2" w:rsidRPr="008D2FF2" w:rsidRDefault="008D2FF2" w:rsidP="008E2E37">
      <w:pPr>
        <w:tabs>
          <w:tab w:val="center" w:pos="4680"/>
          <w:tab w:val="left" w:pos="6420"/>
        </w:tabs>
        <w:jc w:val="center"/>
        <w:rPr>
          <w:sz w:val="28"/>
          <w:szCs w:val="28"/>
        </w:rPr>
      </w:pPr>
      <w:r w:rsidRPr="008D2FF2">
        <w:rPr>
          <w:sz w:val="28"/>
          <w:szCs w:val="28"/>
        </w:rPr>
        <w:t>Expected Output: Should display the necessary brackets as 6</w:t>
      </w:r>
    </w:p>
    <w:p w14:paraId="3D3923EF" w14:textId="1C69A59E" w:rsidR="008D2FF2" w:rsidRDefault="008D2FF2" w:rsidP="008E2E37">
      <w:pPr>
        <w:tabs>
          <w:tab w:val="center" w:pos="4680"/>
          <w:tab w:val="left" w:pos="6420"/>
        </w:tabs>
        <w:jc w:val="center"/>
        <w:rPr>
          <w:sz w:val="28"/>
          <w:szCs w:val="28"/>
        </w:rPr>
      </w:pPr>
      <w:r w:rsidRPr="008D2FF2">
        <w:rPr>
          <w:sz w:val="28"/>
          <w:szCs w:val="28"/>
        </w:rPr>
        <w:t>Actual Output:</w:t>
      </w:r>
    </w:p>
    <w:p w14:paraId="1C035300" w14:textId="44989712" w:rsidR="008D2FF2" w:rsidRPr="008D2FF2" w:rsidRDefault="00493847" w:rsidP="008E2E37">
      <w:pPr>
        <w:tabs>
          <w:tab w:val="center" w:pos="4680"/>
          <w:tab w:val="left" w:pos="6420"/>
        </w:tabs>
        <w:jc w:val="center"/>
        <w:rPr>
          <w:sz w:val="28"/>
          <w:szCs w:val="28"/>
        </w:rPr>
      </w:pPr>
      <w:r>
        <w:rPr>
          <w:noProof/>
        </w:rPr>
        <w:drawing>
          <wp:inline distT="0" distB="0" distL="0" distR="0" wp14:anchorId="2CE85F70" wp14:editId="69A2139E">
            <wp:extent cx="35433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1447800"/>
                    </a:xfrm>
                    <a:prstGeom prst="rect">
                      <a:avLst/>
                    </a:prstGeom>
                  </pic:spPr>
                </pic:pic>
              </a:graphicData>
            </a:graphic>
          </wp:inline>
        </w:drawing>
      </w:r>
    </w:p>
    <w:p w14:paraId="68402940" w14:textId="4F73E67D" w:rsidR="008D2FF2" w:rsidRPr="008D2FF2" w:rsidRDefault="008D2FF2" w:rsidP="008E2E37">
      <w:pPr>
        <w:tabs>
          <w:tab w:val="center" w:pos="4680"/>
          <w:tab w:val="left" w:pos="6420"/>
        </w:tabs>
        <w:jc w:val="center"/>
        <w:rPr>
          <w:sz w:val="28"/>
          <w:szCs w:val="28"/>
        </w:rPr>
      </w:pPr>
      <w:r w:rsidRPr="008D2FF2">
        <w:rPr>
          <w:sz w:val="28"/>
          <w:szCs w:val="28"/>
        </w:rPr>
        <w:t xml:space="preserve">Test Set#8 “30CM </w:t>
      </w:r>
      <w:r w:rsidR="00493847">
        <w:rPr>
          <w:sz w:val="28"/>
          <w:szCs w:val="28"/>
        </w:rPr>
        <w:t>rectangle</w:t>
      </w:r>
      <w:r w:rsidRPr="008D2FF2">
        <w:rPr>
          <w:sz w:val="28"/>
          <w:szCs w:val="28"/>
        </w:rPr>
        <w:t>”</w:t>
      </w:r>
    </w:p>
    <w:p w14:paraId="06B9A3D5" w14:textId="2EA4AE7C" w:rsidR="008D2FF2" w:rsidRPr="008D2FF2" w:rsidRDefault="008D2FF2" w:rsidP="008E2E37">
      <w:pPr>
        <w:tabs>
          <w:tab w:val="center" w:pos="4680"/>
          <w:tab w:val="left" w:pos="6420"/>
        </w:tabs>
        <w:jc w:val="center"/>
        <w:rPr>
          <w:sz w:val="28"/>
          <w:szCs w:val="28"/>
        </w:rPr>
      </w:pPr>
      <w:r w:rsidRPr="008D2FF2">
        <w:rPr>
          <w:sz w:val="28"/>
          <w:szCs w:val="28"/>
        </w:rPr>
        <w:t xml:space="preserve">Expected Output: Should display the necessary brackets as </w:t>
      </w:r>
      <w:r w:rsidR="00493847">
        <w:rPr>
          <w:sz w:val="28"/>
          <w:szCs w:val="28"/>
        </w:rPr>
        <w:t>12</w:t>
      </w:r>
    </w:p>
    <w:p w14:paraId="13CFF9D8" w14:textId="678E9FCD" w:rsidR="008D2FF2" w:rsidRDefault="008D2FF2" w:rsidP="008E2E37">
      <w:pPr>
        <w:tabs>
          <w:tab w:val="center" w:pos="4680"/>
          <w:tab w:val="left" w:pos="6420"/>
        </w:tabs>
        <w:jc w:val="center"/>
        <w:rPr>
          <w:sz w:val="28"/>
          <w:szCs w:val="28"/>
        </w:rPr>
      </w:pPr>
      <w:r w:rsidRPr="008D2FF2">
        <w:rPr>
          <w:sz w:val="28"/>
          <w:szCs w:val="28"/>
        </w:rPr>
        <w:t>Actual Output:</w:t>
      </w:r>
    </w:p>
    <w:p w14:paraId="65955F80" w14:textId="75843CFD" w:rsidR="008D2FF2" w:rsidRDefault="00493847" w:rsidP="008E2E37">
      <w:pPr>
        <w:tabs>
          <w:tab w:val="center" w:pos="4680"/>
          <w:tab w:val="left" w:pos="6420"/>
        </w:tabs>
        <w:jc w:val="center"/>
        <w:rPr>
          <w:sz w:val="28"/>
          <w:szCs w:val="28"/>
        </w:rPr>
      </w:pPr>
      <w:r>
        <w:rPr>
          <w:noProof/>
        </w:rPr>
        <w:drawing>
          <wp:inline distT="0" distB="0" distL="0" distR="0" wp14:anchorId="6D24AFAB" wp14:editId="33741368">
            <wp:extent cx="37433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1152525"/>
                    </a:xfrm>
                    <a:prstGeom prst="rect">
                      <a:avLst/>
                    </a:prstGeom>
                  </pic:spPr>
                </pic:pic>
              </a:graphicData>
            </a:graphic>
          </wp:inline>
        </w:drawing>
      </w:r>
    </w:p>
    <w:p w14:paraId="50AF2C78" w14:textId="77777777" w:rsidR="0078441C" w:rsidRDefault="0078441C" w:rsidP="008E2E37">
      <w:pPr>
        <w:tabs>
          <w:tab w:val="center" w:pos="4680"/>
          <w:tab w:val="left" w:pos="6420"/>
        </w:tabs>
        <w:jc w:val="center"/>
        <w:rPr>
          <w:sz w:val="28"/>
          <w:szCs w:val="28"/>
        </w:rPr>
      </w:pPr>
    </w:p>
    <w:p w14:paraId="09C0A354" w14:textId="77777777" w:rsidR="0078441C" w:rsidRDefault="0078441C" w:rsidP="008E2E37">
      <w:pPr>
        <w:tabs>
          <w:tab w:val="center" w:pos="4680"/>
          <w:tab w:val="left" w:pos="6420"/>
        </w:tabs>
        <w:jc w:val="center"/>
        <w:rPr>
          <w:sz w:val="28"/>
          <w:szCs w:val="28"/>
        </w:rPr>
      </w:pPr>
    </w:p>
    <w:p w14:paraId="315C671F" w14:textId="77777777" w:rsidR="0078441C" w:rsidRDefault="0078441C" w:rsidP="008E2E37">
      <w:pPr>
        <w:tabs>
          <w:tab w:val="center" w:pos="4680"/>
          <w:tab w:val="left" w:pos="6420"/>
        </w:tabs>
        <w:jc w:val="center"/>
        <w:rPr>
          <w:sz w:val="28"/>
          <w:szCs w:val="28"/>
        </w:rPr>
      </w:pPr>
    </w:p>
    <w:p w14:paraId="57C1A873" w14:textId="77777777" w:rsidR="0078441C" w:rsidRDefault="0078441C" w:rsidP="008E2E37">
      <w:pPr>
        <w:tabs>
          <w:tab w:val="center" w:pos="4680"/>
          <w:tab w:val="left" w:pos="6420"/>
        </w:tabs>
        <w:jc w:val="center"/>
        <w:rPr>
          <w:sz w:val="28"/>
          <w:szCs w:val="28"/>
        </w:rPr>
      </w:pPr>
    </w:p>
    <w:p w14:paraId="260573E6" w14:textId="77777777" w:rsidR="0078441C" w:rsidRDefault="0078441C" w:rsidP="008E2E37">
      <w:pPr>
        <w:tabs>
          <w:tab w:val="center" w:pos="4680"/>
          <w:tab w:val="left" w:pos="6420"/>
        </w:tabs>
        <w:jc w:val="center"/>
        <w:rPr>
          <w:sz w:val="28"/>
          <w:szCs w:val="28"/>
        </w:rPr>
      </w:pPr>
    </w:p>
    <w:p w14:paraId="2A141F52" w14:textId="77777777" w:rsidR="0078441C" w:rsidRDefault="0078441C" w:rsidP="008E2E37">
      <w:pPr>
        <w:tabs>
          <w:tab w:val="center" w:pos="4680"/>
          <w:tab w:val="left" w:pos="6420"/>
        </w:tabs>
        <w:jc w:val="center"/>
        <w:rPr>
          <w:sz w:val="28"/>
          <w:szCs w:val="28"/>
        </w:rPr>
      </w:pPr>
    </w:p>
    <w:p w14:paraId="30342DAF" w14:textId="77777777" w:rsidR="0078441C" w:rsidRDefault="0078441C" w:rsidP="008E2E37">
      <w:pPr>
        <w:tabs>
          <w:tab w:val="center" w:pos="4680"/>
          <w:tab w:val="left" w:pos="6420"/>
        </w:tabs>
        <w:jc w:val="center"/>
        <w:rPr>
          <w:sz w:val="28"/>
          <w:szCs w:val="28"/>
        </w:rPr>
      </w:pPr>
    </w:p>
    <w:p w14:paraId="352BBD5F" w14:textId="77777777" w:rsidR="0078441C" w:rsidRDefault="0078441C" w:rsidP="008E2E37">
      <w:pPr>
        <w:tabs>
          <w:tab w:val="center" w:pos="4680"/>
          <w:tab w:val="left" w:pos="6420"/>
        </w:tabs>
        <w:jc w:val="center"/>
        <w:rPr>
          <w:sz w:val="28"/>
          <w:szCs w:val="28"/>
        </w:rPr>
      </w:pPr>
    </w:p>
    <w:p w14:paraId="05C534FE" w14:textId="77777777" w:rsidR="0078441C" w:rsidRDefault="0078441C" w:rsidP="008E2E37">
      <w:pPr>
        <w:tabs>
          <w:tab w:val="center" w:pos="4680"/>
          <w:tab w:val="left" w:pos="6420"/>
        </w:tabs>
        <w:jc w:val="center"/>
        <w:rPr>
          <w:sz w:val="28"/>
          <w:szCs w:val="28"/>
        </w:rPr>
      </w:pPr>
    </w:p>
    <w:p w14:paraId="70C082AE" w14:textId="77777777" w:rsidR="0078441C" w:rsidRDefault="0078441C" w:rsidP="008E2E37">
      <w:pPr>
        <w:tabs>
          <w:tab w:val="center" w:pos="4680"/>
          <w:tab w:val="left" w:pos="6420"/>
        </w:tabs>
        <w:jc w:val="center"/>
        <w:rPr>
          <w:sz w:val="28"/>
          <w:szCs w:val="28"/>
        </w:rPr>
      </w:pPr>
    </w:p>
    <w:p w14:paraId="34226A1C" w14:textId="798EA799" w:rsidR="008D2FF2" w:rsidRDefault="008D2FF2" w:rsidP="008E2E37">
      <w:pPr>
        <w:tabs>
          <w:tab w:val="center" w:pos="4680"/>
          <w:tab w:val="left" w:pos="6420"/>
        </w:tabs>
        <w:jc w:val="center"/>
        <w:rPr>
          <w:sz w:val="28"/>
          <w:szCs w:val="28"/>
        </w:rPr>
      </w:pPr>
      <w:r>
        <w:rPr>
          <w:sz w:val="28"/>
          <w:szCs w:val="28"/>
        </w:rPr>
        <w:lastRenderedPageBreak/>
        <w:t>Test Set#9 “Create 2 Triangles, 1 Square, 4 Rectangles, and 2 Circles”</w:t>
      </w:r>
    </w:p>
    <w:p w14:paraId="112EE2C8" w14:textId="1490BC59" w:rsidR="008D2FF2" w:rsidRDefault="008D2FF2" w:rsidP="008E2E37">
      <w:pPr>
        <w:tabs>
          <w:tab w:val="center" w:pos="4680"/>
          <w:tab w:val="left" w:pos="6420"/>
        </w:tabs>
        <w:jc w:val="center"/>
        <w:rPr>
          <w:sz w:val="28"/>
          <w:szCs w:val="28"/>
        </w:rPr>
      </w:pPr>
      <w:r>
        <w:rPr>
          <w:sz w:val="28"/>
          <w:szCs w:val="28"/>
        </w:rPr>
        <w:t>Expected Output: The shape counter should display 2 Triangles, 1 Square, 4 Rectangles, and 2 circles</w:t>
      </w:r>
    </w:p>
    <w:p w14:paraId="0F964F5E" w14:textId="26716724" w:rsidR="008D2FF2" w:rsidRPr="008D2FF2" w:rsidRDefault="008D2FF2" w:rsidP="008E2E37">
      <w:pPr>
        <w:tabs>
          <w:tab w:val="center" w:pos="4680"/>
          <w:tab w:val="left" w:pos="6420"/>
        </w:tabs>
        <w:jc w:val="center"/>
        <w:rPr>
          <w:sz w:val="28"/>
          <w:szCs w:val="28"/>
        </w:rPr>
      </w:pPr>
      <w:r>
        <w:rPr>
          <w:sz w:val="28"/>
          <w:szCs w:val="28"/>
        </w:rPr>
        <w:t>Actual Output:</w:t>
      </w:r>
    </w:p>
    <w:p w14:paraId="0A05114C" w14:textId="77777777" w:rsidR="008D2FF2" w:rsidRPr="008D2FF2" w:rsidRDefault="008D2FF2" w:rsidP="008E2E37">
      <w:pPr>
        <w:tabs>
          <w:tab w:val="center" w:pos="4680"/>
          <w:tab w:val="left" w:pos="6420"/>
        </w:tabs>
        <w:jc w:val="center"/>
        <w:rPr>
          <w:sz w:val="28"/>
          <w:szCs w:val="28"/>
        </w:rPr>
      </w:pPr>
    </w:p>
    <w:p w14:paraId="642609C3" w14:textId="24622ED8" w:rsidR="008E2E37" w:rsidRDefault="0078441C" w:rsidP="0078441C">
      <w:pPr>
        <w:tabs>
          <w:tab w:val="center" w:pos="4680"/>
          <w:tab w:val="left" w:pos="6420"/>
        </w:tabs>
        <w:jc w:val="center"/>
        <w:rPr>
          <w:sz w:val="40"/>
          <w:szCs w:val="40"/>
        </w:rPr>
      </w:pPr>
      <w:r>
        <w:rPr>
          <w:noProof/>
        </w:rPr>
        <w:drawing>
          <wp:inline distT="0" distB="0" distL="0" distR="0" wp14:anchorId="6B93BC2C" wp14:editId="072C431F">
            <wp:extent cx="3912781" cy="6391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9496" cy="6402404"/>
                    </a:xfrm>
                    <a:prstGeom prst="rect">
                      <a:avLst/>
                    </a:prstGeom>
                  </pic:spPr>
                </pic:pic>
              </a:graphicData>
            </a:graphic>
          </wp:inline>
        </w:drawing>
      </w:r>
      <w:bookmarkStart w:id="0" w:name="_GoBack"/>
      <w:bookmarkEnd w:id="0"/>
    </w:p>
    <w:p w14:paraId="22517B6C" w14:textId="2AA257B2" w:rsidR="008E2E37" w:rsidRPr="00891F18" w:rsidRDefault="008E2E37" w:rsidP="008E2E37">
      <w:pPr>
        <w:tabs>
          <w:tab w:val="center" w:pos="4680"/>
          <w:tab w:val="left" w:pos="6420"/>
        </w:tabs>
        <w:jc w:val="center"/>
        <w:rPr>
          <w:sz w:val="40"/>
          <w:szCs w:val="40"/>
        </w:rPr>
      </w:pPr>
    </w:p>
    <w:sectPr w:rsidR="008E2E37" w:rsidRPr="00891F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D7"/>
    <w:rsid w:val="00493847"/>
    <w:rsid w:val="006E2DBE"/>
    <w:rsid w:val="0078441C"/>
    <w:rsid w:val="00891F18"/>
    <w:rsid w:val="008D2FF2"/>
    <w:rsid w:val="008E2E37"/>
    <w:rsid w:val="009E4926"/>
    <w:rsid w:val="00F0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2857"/>
  <w15:chartTrackingRefBased/>
  <w15:docId w15:val="{2ECE83F2-1343-41C3-99C6-205E8392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Documents\Custom%20Office%20Templates\CIS%20261%20Projec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CIS 261 Project Template.dotx</Template>
  <TotalTime>51</TotalTime>
  <Pages>10</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dc:creator>
  <cp:keywords/>
  <dc:description/>
  <cp:lastModifiedBy>Rodney Breslin</cp:lastModifiedBy>
  <cp:revision>2</cp:revision>
  <dcterms:created xsi:type="dcterms:W3CDTF">2020-02-19T00:48:00Z</dcterms:created>
  <dcterms:modified xsi:type="dcterms:W3CDTF">2020-02-19T01:39:00Z</dcterms:modified>
</cp:coreProperties>
</file>